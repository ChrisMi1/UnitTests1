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50FBF3B" w14:textId="30A3C9F1" w:rsidR="000E1C87" w:rsidRPr="00176F38" w:rsidRDefault="00280D7F">
      <w:pPr>
        <w:rPr>
          <w:rFonts w:ascii="Times New Roman" w:hAnsi="Times New Roman"/>
          <w:b/>
          <w:bCs/>
          <w:sz w:val="32"/>
          <w:szCs w:val="32"/>
        </w:rPr>
      </w:pPr>
      <w:r w:rsidRPr="00176F38">
        <w:rPr>
          <w:rFonts w:ascii="Times New Roman" w:hAnsi="Times New Roman"/>
          <w:b/>
          <w:bCs/>
          <w:sz w:val="32"/>
          <w:szCs w:val="32"/>
        </w:rPr>
        <w:t xml:space="preserve">1. </w:t>
      </w:r>
      <w:proofErr w:type="spellStart"/>
      <w:r w:rsidRPr="00176F38">
        <w:rPr>
          <w:rFonts w:ascii="Times New Roman" w:hAnsi="Times New Roman"/>
          <w:b/>
          <w:bCs/>
          <w:sz w:val="32"/>
          <w:szCs w:val="32"/>
        </w:rPr>
        <w:t>bool</w:t>
      </w:r>
      <w:proofErr w:type="spellEnd"/>
      <w:r w:rsidRPr="00176F38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176F38">
        <w:rPr>
          <w:rFonts w:ascii="Times New Roman" w:hAnsi="Times New Roman"/>
          <w:b/>
          <w:bCs/>
          <w:sz w:val="32"/>
          <w:szCs w:val="32"/>
        </w:rPr>
        <w:t>ValidName</w:t>
      </w:r>
      <w:proofErr w:type="spellEnd"/>
      <w:r w:rsidRPr="00176F38">
        <w:rPr>
          <w:rFonts w:ascii="Times New Roman" w:hAnsi="Times New Roman"/>
          <w:b/>
          <w:bCs/>
          <w:sz w:val="32"/>
          <w:szCs w:val="32"/>
        </w:rPr>
        <w:t>(</w:t>
      </w:r>
      <w:proofErr w:type="spellStart"/>
      <w:r w:rsidRPr="00176F38">
        <w:rPr>
          <w:rFonts w:ascii="Times New Roman" w:hAnsi="Times New Roman"/>
          <w:b/>
          <w:bCs/>
          <w:sz w:val="32"/>
          <w:szCs w:val="32"/>
        </w:rPr>
        <w:t>string</w:t>
      </w:r>
      <w:proofErr w:type="spellEnd"/>
      <w:r w:rsidRPr="00176F38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176F38">
        <w:rPr>
          <w:rFonts w:ascii="Times New Roman" w:hAnsi="Times New Roman"/>
          <w:b/>
          <w:bCs/>
          <w:sz w:val="32"/>
          <w:szCs w:val="32"/>
        </w:rPr>
        <w:t>Νame</w:t>
      </w:r>
      <w:proofErr w:type="spellEnd"/>
      <w:r w:rsidRPr="00176F38">
        <w:rPr>
          <w:rFonts w:ascii="Times New Roman" w:hAnsi="Times New Roman"/>
          <w:b/>
          <w:bCs/>
          <w:sz w:val="32"/>
          <w:szCs w:val="32"/>
        </w:rPr>
        <w:t>)</w:t>
      </w:r>
    </w:p>
    <w:p w14:paraId="11AF7D53" w14:textId="56104DC2" w:rsidR="00EF18C9" w:rsidRPr="004C433D" w:rsidRDefault="00EF18C9">
      <w:pPr>
        <w:rPr>
          <w:rFonts w:ascii="Times New Roman" w:hAnsi="Times New Roman"/>
          <w:b/>
          <w:bCs/>
          <w:sz w:val="28"/>
          <w:szCs w:val="28"/>
        </w:rPr>
      </w:pPr>
      <w:r w:rsidRPr="004C433D">
        <w:rPr>
          <w:rFonts w:ascii="Times New Roman" w:hAnsi="Times New Roman"/>
          <w:b/>
          <w:bCs/>
          <w:sz w:val="28"/>
          <w:szCs w:val="28"/>
        </w:rPr>
        <w:t xml:space="preserve">Α. </w:t>
      </w:r>
      <w:r w:rsidRPr="004C433D">
        <w:rPr>
          <w:rFonts w:ascii="Times New Roman" w:hAnsi="Times New Roman"/>
          <w:b/>
          <w:bCs/>
          <w:sz w:val="28"/>
          <w:szCs w:val="28"/>
        </w:rPr>
        <w:t>Ανάπτυξη Βιβλιοθήκης Συναρτήσεων (DLL) για την Διαχείριση Προσωπικού</w:t>
      </w:r>
    </w:p>
    <w:p w14:paraId="0921CAED" w14:textId="0526BB3B" w:rsidR="00EF18C9" w:rsidRDefault="00EF18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9E97C4F" wp14:editId="35B880BB">
            <wp:extent cx="5274310" cy="1127125"/>
            <wp:effectExtent l="0" t="0" r="2540" b="0"/>
            <wp:docPr id="170313456" name="Εικόνα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0313456" name="Εικόνα 170313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6841"/>
        <w:tblW w:w="414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765"/>
        <w:gridCol w:w="2765"/>
        <w:gridCol w:w="2766"/>
      </w:tblGrid>
      <w:tr w:rsidR="00EF18C9" w14:paraId="0A124886" w14:textId="77777777" w:rsidTr="00EF18C9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3DA1A63" w14:textId="77777777" w:rsidR="00EF18C9" w:rsidRPr="00280D7F" w:rsidRDefault="00EF18C9" w:rsidP="00EF18C9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331D88" w14:textId="77777777" w:rsidR="00EF18C9" w:rsidRPr="00280D7F" w:rsidRDefault="00EF18C9" w:rsidP="00EF18C9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ΣΥΝΘΗΚΗ ΕΙΣΟΔΟΥ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2540"/>
            </w:tblGrid>
            <w:tr w:rsidR="00EF18C9" w:rsidRPr="00280D7F" w14:paraId="27F399ED" w14:textId="77777777" w:rsidTr="00984831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127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5100D4E1" w14:textId="77777777" w:rsidR="00EF18C9" w:rsidRPr="00280D7F" w:rsidRDefault="00EF18C9" w:rsidP="00EF18C9">
                  <w:pPr>
                    <w:framePr w:hSpace="9pt" w:wrap="around" w:vAnchor="page" w:hAnchor="margin" w:y="342.05pt"/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 xml:space="preserve">Κλάσεις ισοδυνάμων </w:t>
                  </w:r>
                </w:p>
              </w:tc>
            </w:tr>
            <w:tr w:rsidR="00EF18C9" w:rsidRPr="00280D7F" w14:paraId="61795E98" w14:textId="77777777" w:rsidTr="00984831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127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tbl>
                  <w:tblPr>
                    <w:tblW w:w="115.70pt" w:type="dxa"/>
                    <w:tblCellMar>
                      <w:start w:w="0.50pt" w:type="dxa"/>
                      <w:end w:w="0.50pt" w:type="dxa"/>
                    </w:tblCellMar>
                    <w:tblLook w:firstRow="0" w:lastRow="0" w:firstColumn="0" w:lastColumn="0" w:noHBand="0" w:noVBand="0"/>
                  </w:tblPr>
                  <w:tblGrid>
                    <w:gridCol w:w="1157"/>
                    <w:gridCol w:w="1157"/>
                  </w:tblGrid>
                  <w:tr w:rsidR="00EF18C9" w:rsidRPr="00280D7F" w14:paraId="6310F340" w14:textId="77777777" w:rsidTr="00984831">
                    <w:tblPrEx>
                      <w:tblCellMar>
                        <w:top w:w="0pt" w:type="dxa"/>
                        <w:bottom w:w="0pt" w:type="dxa"/>
                      </w:tblCellMar>
                    </w:tblPrEx>
                    <w:tc>
                      <w:tcPr>
                        <w:tcW w:w="57.85pt" w:type="dxa"/>
                        <w:tcBorders>
                          <w:top w:val="single" w:sz="4" w:space="0" w:color="000000"/>
                          <w:start w:val="single" w:sz="4" w:space="0" w:color="000000"/>
                          <w:bottom w:val="single" w:sz="4" w:space="0" w:color="000000"/>
                          <w:end w:val="single" w:sz="4" w:space="0" w:color="000000"/>
                        </w:tcBorders>
                        <w:shd w:val="clear" w:color="auto" w:fill="auto"/>
                        <w:tcMar>
                          <w:top w:w="0pt" w:type="dxa"/>
                          <w:start w:w="5.40pt" w:type="dxa"/>
                          <w:bottom w:w="0pt" w:type="dxa"/>
                          <w:end w:w="5.40pt" w:type="dxa"/>
                        </w:tcMar>
                      </w:tcPr>
                      <w:p w14:paraId="4764D8F0" w14:textId="77777777" w:rsidR="00EF18C9" w:rsidRPr="00280D7F" w:rsidRDefault="00EF18C9" w:rsidP="00EF18C9">
                        <w:pPr>
                          <w:framePr w:hSpace="9pt" w:wrap="around" w:vAnchor="page" w:hAnchor="margin" w:y="342.05pt"/>
                          <w:spacing w:after="0pt" w:line="12pt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80D7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Έγκυρες </w:t>
                        </w:r>
                      </w:p>
                    </w:tc>
                    <w:tc>
                      <w:tcPr>
                        <w:tcW w:w="57.85pt" w:type="dxa"/>
                        <w:tcBorders>
                          <w:top w:val="single" w:sz="4" w:space="0" w:color="000000"/>
                          <w:start w:val="single" w:sz="4" w:space="0" w:color="000000"/>
                          <w:bottom w:val="single" w:sz="4" w:space="0" w:color="000000"/>
                          <w:end w:val="single" w:sz="4" w:space="0" w:color="000000"/>
                        </w:tcBorders>
                        <w:shd w:val="clear" w:color="auto" w:fill="auto"/>
                        <w:tcMar>
                          <w:top w:w="0pt" w:type="dxa"/>
                          <w:start w:w="5.40pt" w:type="dxa"/>
                          <w:bottom w:w="0pt" w:type="dxa"/>
                          <w:end w:w="5.40pt" w:type="dxa"/>
                        </w:tcMar>
                      </w:tcPr>
                      <w:p w14:paraId="02E33FBD" w14:textId="77777777" w:rsidR="00EF18C9" w:rsidRPr="00280D7F" w:rsidRDefault="00EF18C9" w:rsidP="00EF18C9">
                        <w:pPr>
                          <w:framePr w:hSpace="9pt" w:wrap="around" w:vAnchor="page" w:hAnchor="margin" w:y="342.05pt"/>
                          <w:spacing w:after="0pt" w:line="12pt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80D7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Άκυρες </w:t>
                        </w:r>
                      </w:p>
                    </w:tc>
                  </w:tr>
                </w:tbl>
                <w:p w14:paraId="1C50C3EF" w14:textId="77777777" w:rsidR="00EF18C9" w:rsidRPr="00280D7F" w:rsidRDefault="00EF18C9" w:rsidP="00EF18C9">
                  <w:pPr>
                    <w:framePr w:hSpace="9pt" w:wrap="around" w:vAnchor="page" w:hAnchor="margin" w:y="342.05pt"/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082EE4F5" w14:textId="77777777" w:rsidR="00EF18C9" w:rsidRPr="00280D7F" w:rsidRDefault="00EF18C9" w:rsidP="00EF18C9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8C9" w14:paraId="1358EDC4" w14:textId="77777777" w:rsidTr="00EF18C9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74F506" w14:textId="77777777" w:rsidR="00EF18C9" w:rsidRPr="00280D7F" w:rsidRDefault="00EF18C9" w:rsidP="00EF18C9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E8D7CB" w14:textId="77777777" w:rsidR="00EF18C9" w:rsidRPr="00280D7F" w:rsidRDefault="00EF18C9" w:rsidP="00EF18C9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Kwstas</w:t>
            </w:r>
            <w:proofErr w:type="spellEnd"/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Palaiologou”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EF18C9" w:rsidRPr="00280D7F" w14:paraId="1C8C701A" w14:textId="77777777" w:rsidTr="00984831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46AB873F" w14:textId="77777777" w:rsidR="00EF18C9" w:rsidRPr="00280D7F" w:rsidRDefault="00EF18C9" w:rsidP="00EF18C9">
                  <w:pPr>
                    <w:framePr w:hSpace="9pt" w:wrap="around" w:vAnchor="page" w:hAnchor="margin" w:y="342.05pt"/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3D706982" w14:textId="77777777" w:rsidR="00EF18C9" w:rsidRPr="00280D7F" w:rsidRDefault="00EF18C9" w:rsidP="00EF18C9">
                  <w:pPr>
                    <w:framePr w:hSpace="9pt" w:wrap="around" w:vAnchor="page" w:hAnchor="margin" w:y="342.05pt"/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2B5610C" w14:textId="77777777" w:rsidR="00EF18C9" w:rsidRPr="00280D7F" w:rsidRDefault="00EF18C9" w:rsidP="00EF18C9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8C9" w14:paraId="7A79CBBE" w14:textId="77777777" w:rsidTr="00EF18C9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5A63AF7" w14:textId="77777777" w:rsidR="00EF18C9" w:rsidRPr="00280D7F" w:rsidRDefault="00EF18C9" w:rsidP="00EF18C9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530E980" w14:textId="77777777" w:rsidR="00EF18C9" w:rsidRPr="00280D7F" w:rsidRDefault="00EF18C9" w:rsidP="00EF18C9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“Panos Dionysopoulos2”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EF18C9" w:rsidRPr="00280D7F" w14:paraId="4D7C9907" w14:textId="77777777" w:rsidTr="00984831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207AB030" w14:textId="77777777" w:rsidR="00EF18C9" w:rsidRPr="00280D7F" w:rsidRDefault="00EF18C9" w:rsidP="00EF18C9">
                  <w:pPr>
                    <w:framePr w:hSpace="9pt" w:wrap="around" w:vAnchor="page" w:hAnchor="margin" w:y="342.05pt"/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1DC5EF5E" w14:textId="77777777" w:rsidR="00EF18C9" w:rsidRPr="00280D7F" w:rsidRDefault="00EF18C9" w:rsidP="00EF18C9">
                  <w:pPr>
                    <w:framePr w:hSpace="9pt" w:wrap="around" w:vAnchor="page" w:hAnchor="margin" w:y="342.05pt"/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</w:tr>
          </w:tbl>
          <w:p w14:paraId="40077E01" w14:textId="77777777" w:rsidR="00EF18C9" w:rsidRPr="00280D7F" w:rsidRDefault="00EF18C9" w:rsidP="00EF18C9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8C9" w14:paraId="1A9F77FC" w14:textId="77777777" w:rsidTr="00EF18C9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8A40FE" w14:textId="77777777" w:rsidR="00EF18C9" w:rsidRPr="00280D7F" w:rsidRDefault="00EF18C9" w:rsidP="00EF18C9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BEC2B9D" w14:textId="77777777" w:rsidR="00EF18C9" w:rsidRPr="00280D7F" w:rsidRDefault="00EF18C9" w:rsidP="00EF18C9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“Christos Maltezos#”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EF18C9" w:rsidRPr="00280D7F" w14:paraId="068DFA3A" w14:textId="77777777" w:rsidTr="00984831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1E51E99F" w14:textId="77777777" w:rsidR="00EF18C9" w:rsidRPr="00280D7F" w:rsidRDefault="00EF18C9" w:rsidP="00EF18C9">
                  <w:pPr>
                    <w:framePr w:hSpace="9pt" w:wrap="around" w:vAnchor="page" w:hAnchor="margin" w:y="342.05pt"/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477C4C75" w14:textId="77777777" w:rsidR="00EF18C9" w:rsidRPr="00280D7F" w:rsidRDefault="00EF18C9" w:rsidP="00EF18C9">
                  <w:pPr>
                    <w:framePr w:hSpace="9pt" w:wrap="around" w:vAnchor="page" w:hAnchor="margin" w:y="342.05pt"/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</w:tr>
          </w:tbl>
          <w:p w14:paraId="0FC52EC2" w14:textId="77777777" w:rsidR="00EF18C9" w:rsidRPr="00280D7F" w:rsidRDefault="00EF18C9" w:rsidP="00EF18C9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8C9" w14:paraId="4406E2F6" w14:textId="77777777" w:rsidTr="00EF18C9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CAB82A" w14:textId="77777777" w:rsidR="00EF18C9" w:rsidRPr="00280D7F" w:rsidRDefault="00EF18C9" w:rsidP="00EF18C9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608173F" w14:textId="77777777" w:rsidR="00EF18C9" w:rsidRPr="00280D7F" w:rsidRDefault="00EF18C9" w:rsidP="00EF18C9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“Christos”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EF18C9" w:rsidRPr="00280D7F" w14:paraId="58B50BDA" w14:textId="77777777" w:rsidTr="00984831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5F70AC9E" w14:textId="77777777" w:rsidR="00EF18C9" w:rsidRPr="00280D7F" w:rsidRDefault="00EF18C9" w:rsidP="00EF18C9">
                  <w:pPr>
                    <w:framePr w:hSpace="9pt" w:wrap="around" w:vAnchor="page" w:hAnchor="margin" w:y="342.05pt"/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009B1659" w14:textId="77777777" w:rsidR="00EF18C9" w:rsidRPr="00280D7F" w:rsidRDefault="00EF18C9" w:rsidP="00EF18C9">
                  <w:pPr>
                    <w:framePr w:hSpace="9pt" w:wrap="around" w:vAnchor="page" w:hAnchor="margin" w:y="342.05pt"/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</w:tr>
          </w:tbl>
          <w:p w14:paraId="34949AE4" w14:textId="77777777" w:rsidR="00EF18C9" w:rsidRPr="00280D7F" w:rsidRDefault="00EF18C9" w:rsidP="00EF18C9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8C9" w14:paraId="3352D7DC" w14:textId="77777777" w:rsidTr="00EF18C9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73DD1CE" w14:textId="77777777" w:rsidR="00EF18C9" w:rsidRPr="00280D7F" w:rsidRDefault="00EF18C9" w:rsidP="00EF18C9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A6AEE3" w14:textId="77777777" w:rsidR="00EF18C9" w:rsidRPr="00280D7F" w:rsidRDefault="00EF18C9" w:rsidP="00EF18C9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panos</w:t>
            </w:r>
            <w:proofErr w:type="spellEnd"/>
            <w:proofErr w:type="gramEnd"/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Dionysopoulos”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EF18C9" w:rsidRPr="00280D7F" w14:paraId="272208CB" w14:textId="77777777" w:rsidTr="00984831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0A903F9E" w14:textId="77777777" w:rsidR="00EF18C9" w:rsidRPr="00280D7F" w:rsidRDefault="00EF18C9" w:rsidP="00EF18C9">
                  <w:pPr>
                    <w:framePr w:hSpace="9pt" w:wrap="around" w:vAnchor="page" w:hAnchor="margin" w:y="342.05pt"/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5AE53B55" w14:textId="77777777" w:rsidR="00EF18C9" w:rsidRPr="00280D7F" w:rsidRDefault="00EF18C9" w:rsidP="00EF18C9">
                  <w:pPr>
                    <w:framePr w:hSpace="9pt" w:wrap="around" w:vAnchor="page" w:hAnchor="margin" w:y="342.05pt"/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FB81036" w14:textId="77777777" w:rsidR="00EF18C9" w:rsidRPr="00280D7F" w:rsidRDefault="00EF18C9" w:rsidP="00EF18C9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B5244F1" w14:textId="77777777" w:rsidR="00EF18C9" w:rsidRPr="00EF18C9" w:rsidRDefault="00EF18C9">
      <w:pPr>
        <w:rPr>
          <w:rFonts w:ascii="Times New Roman" w:hAnsi="Times New Roman"/>
          <w:sz w:val="24"/>
          <w:szCs w:val="24"/>
        </w:rPr>
      </w:pPr>
    </w:p>
    <w:p w14:paraId="3C190CD0" w14:textId="77777777" w:rsidR="00EF18C9" w:rsidRDefault="00EF18C9" w:rsidP="00EF18C9">
      <w:pPr>
        <w:rPr>
          <w:rFonts w:ascii="Times New Roman" w:hAnsi="Times New Roman"/>
          <w:b/>
          <w:bCs/>
          <w:sz w:val="28"/>
          <w:szCs w:val="28"/>
        </w:rPr>
      </w:pPr>
      <w:r w:rsidRPr="000E1C87">
        <w:rPr>
          <w:rFonts w:ascii="Times New Roman" w:hAnsi="Times New Roman"/>
          <w:b/>
          <w:bCs/>
          <w:sz w:val="28"/>
          <w:szCs w:val="28"/>
        </w:rPr>
        <w:t>B. Δημιουργία Περιπτώσεων Ελέγχου (</w:t>
      </w:r>
      <w:proofErr w:type="spellStart"/>
      <w:r w:rsidRPr="000E1C87">
        <w:rPr>
          <w:rFonts w:ascii="Times New Roman" w:hAnsi="Times New Roman"/>
          <w:b/>
          <w:bCs/>
          <w:sz w:val="28"/>
          <w:szCs w:val="28"/>
        </w:rPr>
        <w:t>TestCases</w:t>
      </w:r>
      <w:proofErr w:type="spellEnd"/>
      <w:r w:rsidRPr="000E1C87">
        <w:rPr>
          <w:rFonts w:ascii="Times New Roman" w:hAnsi="Times New Roman"/>
          <w:b/>
          <w:bCs/>
          <w:sz w:val="28"/>
          <w:szCs w:val="28"/>
        </w:rPr>
        <w:t>)</w:t>
      </w:r>
    </w:p>
    <w:p w14:paraId="70A5BA1F" w14:textId="77777777" w:rsidR="00EF18C9" w:rsidRDefault="00EF18C9"/>
    <w:p w14:paraId="327D9556" w14:textId="77777777" w:rsidR="00EF18C9" w:rsidRDefault="00EF18C9"/>
    <w:p w14:paraId="2045EFB0" w14:textId="77777777" w:rsidR="00EF18C9" w:rsidRDefault="00EF18C9"/>
    <w:p w14:paraId="421F768D" w14:textId="77777777" w:rsidR="00EF18C9" w:rsidRDefault="00EF18C9"/>
    <w:tbl>
      <w:tblPr>
        <w:tblW w:w="414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765"/>
        <w:gridCol w:w="2765"/>
        <w:gridCol w:w="2766"/>
      </w:tblGrid>
      <w:tr w:rsidR="00B85540" w14:paraId="44C96B38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D8357E7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2CFE99F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80D7F">
              <w:rPr>
                <w:rFonts w:ascii="Times New Roman" w:hAnsi="Times New Roman"/>
                <w:sz w:val="24"/>
                <w:szCs w:val="24"/>
              </w:rPr>
              <w:t>Δοκιμαστικα</w:t>
            </w:r>
            <w:proofErr w:type="spellEnd"/>
            <w:r w:rsidRPr="00280D7F">
              <w:rPr>
                <w:rFonts w:ascii="Times New Roman" w:hAnsi="Times New Roman"/>
                <w:sz w:val="24"/>
                <w:szCs w:val="24"/>
              </w:rPr>
              <w:t xml:space="preserve"> δεδομένα 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D425527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Αναμενόμενα αποτελέσματα</w:t>
            </w:r>
          </w:p>
        </w:tc>
      </w:tr>
      <w:tr w:rsidR="00B85540" w14:paraId="26A7C7DA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BA9252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D8C11D4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Kwstas</w:t>
            </w:r>
            <w:proofErr w:type="spellEnd"/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Palaiologou”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94DB23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True</w:t>
            </w:r>
          </w:p>
        </w:tc>
      </w:tr>
      <w:tr w:rsidR="00B85540" w14:paraId="5528D3AA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DAAAC86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7A9383D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“Panos Dionysopoulos2”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DF78C4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 w:rsidR="00B85540" w14:paraId="299FD798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A4D0025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70B47B0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“Christos Maltezos#”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C9DFEA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 w:rsidR="00B85540" w14:paraId="439DEF44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41EB5E9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935A7B9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“Christos”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705C9D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 w:rsidR="00B85540" w14:paraId="46917859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CF0E3D7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61644E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panos</w:t>
            </w:r>
            <w:proofErr w:type="spellEnd"/>
            <w:proofErr w:type="gramEnd"/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Dionysopoulos”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351DCD4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True</w:t>
            </w:r>
          </w:p>
        </w:tc>
      </w:tr>
    </w:tbl>
    <w:p w14:paraId="55C2C52C" w14:textId="77777777" w:rsidR="00B85540" w:rsidRDefault="00B85540"/>
    <w:p w14:paraId="4B82D4F4" w14:textId="5C7AD21E" w:rsidR="00EF18C9" w:rsidRPr="004C433D" w:rsidRDefault="00EF18C9">
      <w:pPr>
        <w:rPr>
          <w:rFonts w:ascii="Times New Roman" w:hAnsi="Times New Roman"/>
          <w:b/>
          <w:bCs/>
          <w:sz w:val="28"/>
          <w:szCs w:val="28"/>
        </w:rPr>
      </w:pPr>
      <w:r w:rsidRPr="004C433D">
        <w:rPr>
          <w:rFonts w:ascii="Times New Roman" w:hAnsi="Times New Roman"/>
          <w:b/>
          <w:bCs/>
          <w:sz w:val="28"/>
          <w:szCs w:val="28"/>
        </w:rPr>
        <w:t xml:space="preserve">Γ. </w:t>
      </w:r>
      <w:r w:rsidRPr="004C433D">
        <w:rPr>
          <w:rFonts w:ascii="Times New Roman" w:hAnsi="Times New Roman"/>
          <w:b/>
          <w:bCs/>
          <w:sz w:val="28"/>
          <w:szCs w:val="28"/>
        </w:rPr>
        <w:t>Ανάπτυξη Ελέγχων Μονάδων (</w:t>
      </w:r>
      <w:proofErr w:type="spellStart"/>
      <w:r w:rsidRPr="004C433D">
        <w:rPr>
          <w:rFonts w:ascii="Times New Roman" w:hAnsi="Times New Roman"/>
          <w:b/>
          <w:bCs/>
          <w:sz w:val="28"/>
          <w:szCs w:val="28"/>
        </w:rPr>
        <w:t>UnitTests</w:t>
      </w:r>
      <w:proofErr w:type="spellEnd"/>
      <w:r w:rsidRPr="004C433D">
        <w:rPr>
          <w:rFonts w:ascii="Times New Roman" w:hAnsi="Times New Roman"/>
          <w:b/>
          <w:bCs/>
          <w:sz w:val="28"/>
          <w:szCs w:val="28"/>
        </w:rPr>
        <w:t>)</w:t>
      </w:r>
    </w:p>
    <w:p w14:paraId="7A29C925" w14:textId="6FC1F263" w:rsidR="00EF18C9" w:rsidRPr="00EF18C9" w:rsidRDefault="00EF18C9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E7CBD3E" wp14:editId="7B56D93A">
            <wp:extent cx="5274310" cy="3175000"/>
            <wp:effectExtent l="0" t="0" r="2540" b="6350"/>
            <wp:docPr id="1527796421" name="Εικόνα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27796421" name="Εικόνα 15277964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16D5" w14:textId="77777777" w:rsidR="00B85540" w:rsidRDefault="00B85540"/>
    <w:p w14:paraId="735FA7CB" w14:textId="02B700C7" w:rsidR="00B85540" w:rsidRPr="00176F38" w:rsidRDefault="00000000">
      <w:pPr>
        <w:rPr>
          <w:rFonts w:ascii="Times New Roman" w:hAnsi="Times New Roman"/>
          <w:b/>
          <w:bCs/>
          <w:sz w:val="32"/>
          <w:szCs w:val="32"/>
        </w:rPr>
      </w:pPr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>2</w:t>
      </w:r>
      <w:r w:rsidRPr="00176F38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="00280D7F" w:rsidRPr="00176F38">
        <w:rPr>
          <w:rFonts w:ascii="Times New Roman" w:hAnsi="Times New Roman"/>
          <w:b/>
          <w:bCs/>
          <w:sz w:val="32"/>
          <w:szCs w:val="32"/>
        </w:rPr>
        <w:t>bool</w:t>
      </w:r>
      <w:proofErr w:type="spellEnd"/>
      <w:r w:rsidR="00280D7F" w:rsidRPr="00176F38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="00280D7F" w:rsidRPr="00176F38">
        <w:rPr>
          <w:rFonts w:ascii="Times New Roman" w:hAnsi="Times New Roman"/>
          <w:b/>
          <w:bCs/>
          <w:sz w:val="32"/>
          <w:szCs w:val="32"/>
        </w:rPr>
        <w:t>ValidPassword</w:t>
      </w:r>
      <w:proofErr w:type="spellEnd"/>
      <w:r w:rsidR="00280D7F" w:rsidRPr="00176F38">
        <w:rPr>
          <w:rFonts w:ascii="Times New Roman" w:hAnsi="Times New Roman"/>
          <w:b/>
          <w:bCs/>
          <w:sz w:val="32"/>
          <w:szCs w:val="32"/>
        </w:rPr>
        <w:t>(</w:t>
      </w:r>
      <w:proofErr w:type="spellStart"/>
      <w:proofErr w:type="gramEnd"/>
      <w:r w:rsidR="00280D7F" w:rsidRPr="00176F38">
        <w:rPr>
          <w:rFonts w:ascii="Times New Roman" w:hAnsi="Times New Roman"/>
          <w:b/>
          <w:bCs/>
          <w:sz w:val="32"/>
          <w:szCs w:val="32"/>
        </w:rPr>
        <w:t>string</w:t>
      </w:r>
      <w:proofErr w:type="spellEnd"/>
      <w:r w:rsidR="00280D7F" w:rsidRPr="00176F38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280D7F" w:rsidRPr="00176F38">
        <w:rPr>
          <w:rFonts w:ascii="Times New Roman" w:hAnsi="Times New Roman"/>
          <w:b/>
          <w:bCs/>
          <w:sz w:val="32"/>
          <w:szCs w:val="32"/>
        </w:rPr>
        <w:t>Password</w:t>
      </w:r>
      <w:proofErr w:type="spellEnd"/>
      <w:r w:rsidR="00280D7F" w:rsidRPr="00176F38">
        <w:rPr>
          <w:rFonts w:ascii="Times New Roman" w:hAnsi="Times New Roman"/>
          <w:b/>
          <w:bCs/>
          <w:sz w:val="32"/>
          <w:szCs w:val="32"/>
        </w:rPr>
        <w:t>)</w:t>
      </w:r>
    </w:p>
    <w:p w14:paraId="01A54F1D" w14:textId="77777777" w:rsidR="00EF18C9" w:rsidRPr="00176F38" w:rsidRDefault="00EF18C9" w:rsidP="00EF18C9">
      <w:pPr>
        <w:rPr>
          <w:rFonts w:ascii="Times New Roman" w:hAnsi="Times New Roman"/>
          <w:b/>
          <w:bCs/>
          <w:sz w:val="28"/>
          <w:szCs w:val="28"/>
        </w:rPr>
      </w:pPr>
      <w:r w:rsidRPr="00176F38">
        <w:rPr>
          <w:rFonts w:ascii="Times New Roman" w:hAnsi="Times New Roman"/>
          <w:b/>
          <w:bCs/>
          <w:sz w:val="28"/>
          <w:szCs w:val="28"/>
        </w:rPr>
        <w:t>Α. Ανάπτυξη Βιβλιοθήκης Συναρτήσεων (DLL) για την Διαχείριση Προσωπικού</w:t>
      </w:r>
    </w:p>
    <w:p w14:paraId="3ED42B62" w14:textId="1DCC7485" w:rsidR="00EF18C9" w:rsidRDefault="00176F38" w:rsidP="00EF18C9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79ED3E1" wp14:editId="24A970DA">
            <wp:extent cx="5274310" cy="1379220"/>
            <wp:effectExtent l="0" t="0" r="2540" b="0"/>
            <wp:docPr id="552366087" name="Εικόνα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52366087" name="Εικόνα 5523660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CCD0" w14:textId="77777777" w:rsidR="00EF18C9" w:rsidRDefault="00EF18C9" w:rsidP="00EF18C9">
      <w:pPr>
        <w:rPr>
          <w:rFonts w:ascii="Times New Roman" w:hAnsi="Times New Roman"/>
          <w:b/>
          <w:bCs/>
          <w:sz w:val="28"/>
          <w:szCs w:val="28"/>
        </w:rPr>
      </w:pPr>
      <w:r w:rsidRPr="000E1C87">
        <w:rPr>
          <w:rFonts w:ascii="Times New Roman" w:hAnsi="Times New Roman"/>
          <w:b/>
          <w:bCs/>
          <w:sz w:val="28"/>
          <w:szCs w:val="28"/>
        </w:rPr>
        <w:t>B. Δημιουργία Περιπτώσεων Ελέγχου (</w:t>
      </w:r>
      <w:proofErr w:type="spellStart"/>
      <w:r w:rsidRPr="000E1C87">
        <w:rPr>
          <w:rFonts w:ascii="Times New Roman" w:hAnsi="Times New Roman"/>
          <w:b/>
          <w:bCs/>
          <w:sz w:val="28"/>
          <w:szCs w:val="28"/>
        </w:rPr>
        <w:t>TestCases</w:t>
      </w:r>
      <w:proofErr w:type="spellEnd"/>
      <w:r w:rsidRPr="000E1C87">
        <w:rPr>
          <w:rFonts w:ascii="Times New Roman" w:hAnsi="Times New Roman"/>
          <w:b/>
          <w:bCs/>
          <w:sz w:val="28"/>
          <w:szCs w:val="28"/>
        </w:rPr>
        <w:t>)</w:t>
      </w:r>
    </w:p>
    <w:p w14:paraId="4AEA2752" w14:textId="77777777" w:rsidR="00EF18C9" w:rsidRPr="00EF18C9" w:rsidRDefault="00EF18C9" w:rsidP="00EF18C9">
      <w:pPr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414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765"/>
        <w:gridCol w:w="2765"/>
        <w:gridCol w:w="2766"/>
      </w:tblGrid>
      <w:tr w:rsidR="00B85540" w14:paraId="13C5F054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7B4FC5A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541C7DC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ΣΥΝΘΗΚΗ ΕΙΣΟΔΟΥ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2540"/>
            </w:tblGrid>
            <w:tr w:rsidR="00B85540" w:rsidRPr="00280D7F" w14:paraId="221A4E5E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127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379D217B" w14:textId="77777777" w:rsidR="00B85540" w:rsidRPr="00280D7F" w:rsidRDefault="00000000">
                  <w:pPr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 xml:space="preserve">Κλάσεις ισοδυνάμων </w:t>
                  </w:r>
                </w:p>
              </w:tc>
            </w:tr>
            <w:tr w:rsidR="00B85540" w:rsidRPr="00280D7F" w14:paraId="60F39105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127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tbl>
                  <w:tblPr>
                    <w:tblW w:w="115.70pt" w:type="dxa"/>
                    <w:tblCellMar>
                      <w:start w:w="0.50pt" w:type="dxa"/>
                      <w:end w:w="0.50pt" w:type="dxa"/>
                    </w:tblCellMar>
                    <w:tblLook w:firstRow="0" w:lastRow="0" w:firstColumn="0" w:lastColumn="0" w:noHBand="0" w:noVBand="0"/>
                  </w:tblPr>
                  <w:tblGrid>
                    <w:gridCol w:w="1157"/>
                    <w:gridCol w:w="1157"/>
                  </w:tblGrid>
                  <w:tr w:rsidR="00B85540" w:rsidRPr="00280D7F" w14:paraId="21A03F25" w14:textId="77777777">
                    <w:tblPrEx>
                      <w:tblCellMar>
                        <w:top w:w="0pt" w:type="dxa"/>
                        <w:bottom w:w="0pt" w:type="dxa"/>
                      </w:tblCellMar>
                    </w:tblPrEx>
                    <w:tc>
                      <w:tcPr>
                        <w:tcW w:w="57.85pt" w:type="dxa"/>
                        <w:tcBorders>
                          <w:top w:val="single" w:sz="4" w:space="0" w:color="000000"/>
                          <w:start w:val="single" w:sz="4" w:space="0" w:color="000000"/>
                          <w:bottom w:val="single" w:sz="4" w:space="0" w:color="000000"/>
                          <w:end w:val="single" w:sz="4" w:space="0" w:color="000000"/>
                        </w:tcBorders>
                        <w:shd w:val="clear" w:color="auto" w:fill="auto"/>
                        <w:tcMar>
                          <w:top w:w="0pt" w:type="dxa"/>
                          <w:start w:w="5.40pt" w:type="dxa"/>
                          <w:bottom w:w="0pt" w:type="dxa"/>
                          <w:end w:w="5.40pt" w:type="dxa"/>
                        </w:tcMar>
                      </w:tcPr>
                      <w:p w14:paraId="663D2817" w14:textId="77777777" w:rsidR="00B85540" w:rsidRPr="00280D7F" w:rsidRDefault="00000000">
                        <w:pPr>
                          <w:spacing w:after="0pt" w:line="12pt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80D7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Έγκυρες </w:t>
                        </w:r>
                      </w:p>
                    </w:tc>
                    <w:tc>
                      <w:tcPr>
                        <w:tcW w:w="57.85pt" w:type="dxa"/>
                        <w:tcBorders>
                          <w:top w:val="single" w:sz="4" w:space="0" w:color="000000"/>
                          <w:start w:val="single" w:sz="4" w:space="0" w:color="000000"/>
                          <w:bottom w:val="single" w:sz="4" w:space="0" w:color="000000"/>
                          <w:end w:val="single" w:sz="4" w:space="0" w:color="000000"/>
                        </w:tcBorders>
                        <w:shd w:val="clear" w:color="auto" w:fill="auto"/>
                        <w:tcMar>
                          <w:top w:w="0pt" w:type="dxa"/>
                          <w:start w:w="5.40pt" w:type="dxa"/>
                          <w:bottom w:w="0pt" w:type="dxa"/>
                          <w:end w:w="5.40pt" w:type="dxa"/>
                        </w:tcMar>
                      </w:tcPr>
                      <w:p w14:paraId="5337E02F" w14:textId="77777777" w:rsidR="00B85540" w:rsidRPr="00280D7F" w:rsidRDefault="00000000">
                        <w:pPr>
                          <w:spacing w:after="0pt" w:line="12pt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80D7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Άκυρες </w:t>
                        </w:r>
                      </w:p>
                    </w:tc>
                  </w:tr>
                </w:tbl>
                <w:p w14:paraId="1BA340A4" w14:textId="77777777" w:rsidR="00B85540" w:rsidRPr="00280D7F" w:rsidRDefault="00B85540">
                  <w:pPr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7B0F448E" w14:textId="77777777" w:rsidR="00B85540" w:rsidRPr="00280D7F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6DF8A240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BA179FE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D1D6F1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“Kwstas12@3”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280D7F" w14:paraId="4600F8F0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492FDB4E" w14:textId="77777777" w:rsidR="00B85540" w:rsidRPr="00280D7F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4BFD0DA3" w14:textId="77777777" w:rsidR="00B85540" w:rsidRPr="00280D7F" w:rsidRDefault="00B85540">
                  <w:pPr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2E5AD70C" w14:textId="77777777" w:rsidR="00B85540" w:rsidRPr="00280D7F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1E33E4A0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675689C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13B1027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“kwstas2”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280D7F" w14:paraId="42CB0EF4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21E755CD" w14:textId="77777777" w:rsidR="00B85540" w:rsidRPr="00280D7F" w:rsidRDefault="00B85540">
                  <w:pPr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42D364B3" w14:textId="77777777" w:rsidR="00B85540" w:rsidRPr="00280D7F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</w:tr>
          </w:tbl>
          <w:p w14:paraId="03097E03" w14:textId="77777777" w:rsidR="00B85540" w:rsidRPr="00280D7F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19D7F6BB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7D6960F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E479651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“KWSTAS”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280D7F" w14:paraId="0AE2ED6A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6B5E653C" w14:textId="77777777" w:rsidR="00B85540" w:rsidRPr="00280D7F" w:rsidRDefault="00B85540">
                  <w:pPr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1F5E9766" w14:textId="77777777" w:rsidR="00B85540" w:rsidRPr="00280D7F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</w:tr>
          </w:tbl>
          <w:p w14:paraId="3EBAA851" w14:textId="77777777" w:rsidR="00B85540" w:rsidRPr="00280D7F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46678CE7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D212C78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CB3A47A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“Christos2#”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280D7F" w14:paraId="68F0111B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22B9AE98" w14:textId="77777777" w:rsidR="00B85540" w:rsidRPr="00280D7F" w:rsidRDefault="00B8554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486BC1A1" w14:textId="77777777" w:rsidR="00B85540" w:rsidRPr="00280D7F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</w:tr>
          </w:tbl>
          <w:p w14:paraId="5CCD2DEC" w14:textId="77777777" w:rsidR="00B85540" w:rsidRPr="00280D7F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0C8C4D3C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D954F6A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0D7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41452A6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christos</w:t>
            </w:r>
            <w:proofErr w:type="spellEnd"/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#”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280D7F" w14:paraId="54BFF2AE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0AB38C8A" w14:textId="77777777" w:rsidR="00B85540" w:rsidRPr="00280D7F" w:rsidRDefault="00B8554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252342A1" w14:textId="77777777" w:rsidR="00B85540" w:rsidRPr="00280D7F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</w:tr>
          </w:tbl>
          <w:p w14:paraId="62CDCF08" w14:textId="77777777" w:rsidR="00B85540" w:rsidRPr="00280D7F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6D43C699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D7BBCC7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F061129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“Christos!2”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280D7F" w14:paraId="2302B1E2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76CD16E7" w14:textId="77777777" w:rsidR="00B85540" w:rsidRPr="00280D7F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34F480EC" w14:textId="77777777" w:rsidR="00B85540" w:rsidRPr="00280D7F" w:rsidRDefault="00B8554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396EDDE7" w14:textId="77777777" w:rsidR="00B85540" w:rsidRPr="00280D7F" w:rsidRDefault="00B8554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0AC18B53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C26DA0F" w14:textId="77777777" w:rsidR="00B85540" w:rsidRPr="00280D7F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98862AA" w14:textId="77777777" w:rsidR="00B85540" w:rsidRPr="00280D7F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D7F">
              <w:rPr>
                <w:rFonts w:ascii="Times New Roman" w:hAnsi="Times New Roman"/>
                <w:sz w:val="24"/>
                <w:szCs w:val="24"/>
                <w:lang w:val="en-US"/>
              </w:rPr>
              <w:t>“kwstas#2”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280D7F" w14:paraId="1BA84350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603DFF34" w14:textId="77777777" w:rsidR="00B85540" w:rsidRPr="00280D7F" w:rsidRDefault="00B8554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457459DD" w14:textId="77777777" w:rsidR="00B85540" w:rsidRPr="00280D7F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0D7F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</w:tr>
          </w:tbl>
          <w:p w14:paraId="212B073E" w14:textId="77777777" w:rsidR="00B85540" w:rsidRPr="00280D7F" w:rsidRDefault="00B8554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03A9EE4" w14:textId="77777777" w:rsidR="00B85540" w:rsidRPr="00280D7F" w:rsidRDefault="00B85540">
      <w:pPr>
        <w:rPr>
          <w:lang w:val="en-US"/>
        </w:rPr>
      </w:pPr>
    </w:p>
    <w:tbl>
      <w:tblPr>
        <w:tblW w:w="414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765"/>
        <w:gridCol w:w="2765"/>
        <w:gridCol w:w="2766"/>
      </w:tblGrid>
      <w:tr w:rsidR="00B85540" w14:paraId="0BFD5B07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3EE3C23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585E41A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ΣΥΝΘΗΚΗ ΕΙΣΟΔΟΥ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8CAE0A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Αναμενόμενα αποτελέσματα</w:t>
            </w:r>
          </w:p>
        </w:tc>
      </w:tr>
      <w:tr w:rsidR="00B85540" w14:paraId="52E3392F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199C129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293FC6A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“Kwstas12@3”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474308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True</w:t>
            </w:r>
          </w:p>
        </w:tc>
      </w:tr>
      <w:tr w:rsidR="00B85540" w14:paraId="539F9CE9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15B183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547EEF1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“kwstas2”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A6733B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 w:rsidR="00B85540" w14:paraId="73E50D5B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5387DD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88FEE5E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“KWSTAS”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4B8781F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 w:rsidR="00B85540" w14:paraId="6D3A42F4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53E62EE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5661C81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“Christos2#”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6044C0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 w:rsidR="00B85540" w14:paraId="6B7C69ED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27763C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7EFD5B4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christos</w:t>
            </w:r>
            <w:proofErr w:type="spell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#”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E6489D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 w:rsidR="00B85540" w14:paraId="44DD2411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EF8A076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3308FFB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“Christos!2”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910641B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True</w:t>
            </w:r>
          </w:p>
        </w:tc>
      </w:tr>
      <w:tr w:rsidR="00B85540" w14:paraId="7DF2BEE5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BD8C38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B93DB2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“kwstas#2”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980D186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</w:tbl>
    <w:p w14:paraId="33534585" w14:textId="77777777" w:rsidR="00EF18C9" w:rsidRDefault="00EF18C9" w:rsidP="0076389E">
      <w:pPr>
        <w:rPr>
          <w:rFonts w:ascii="Times New Roman" w:hAnsi="Times New Roman"/>
          <w:sz w:val="24"/>
          <w:szCs w:val="24"/>
          <w:lang w:val="en-US"/>
        </w:rPr>
      </w:pPr>
    </w:p>
    <w:p w14:paraId="276225F4" w14:textId="77777777" w:rsidR="00EF18C9" w:rsidRPr="00176F38" w:rsidRDefault="00EF18C9" w:rsidP="00EF18C9">
      <w:pPr>
        <w:rPr>
          <w:rFonts w:ascii="Times New Roman" w:hAnsi="Times New Roman"/>
          <w:b/>
          <w:bCs/>
          <w:sz w:val="28"/>
          <w:szCs w:val="28"/>
        </w:rPr>
      </w:pPr>
      <w:r w:rsidRPr="00176F38">
        <w:rPr>
          <w:rFonts w:ascii="Times New Roman" w:hAnsi="Times New Roman"/>
          <w:b/>
          <w:bCs/>
          <w:sz w:val="28"/>
          <w:szCs w:val="28"/>
        </w:rPr>
        <w:t>Γ. Ανάπτυξη Ελέγχων Μονάδων (</w:t>
      </w:r>
      <w:proofErr w:type="spellStart"/>
      <w:r w:rsidRPr="00176F38">
        <w:rPr>
          <w:rFonts w:ascii="Times New Roman" w:hAnsi="Times New Roman"/>
          <w:b/>
          <w:bCs/>
          <w:sz w:val="28"/>
          <w:szCs w:val="28"/>
        </w:rPr>
        <w:t>UnitTests</w:t>
      </w:r>
      <w:proofErr w:type="spellEnd"/>
      <w:r w:rsidRPr="00176F38">
        <w:rPr>
          <w:rFonts w:ascii="Times New Roman" w:hAnsi="Times New Roman"/>
          <w:b/>
          <w:bCs/>
          <w:sz w:val="28"/>
          <w:szCs w:val="28"/>
        </w:rPr>
        <w:t>)</w:t>
      </w:r>
    </w:p>
    <w:p w14:paraId="16C53A81" w14:textId="1154D417" w:rsidR="00EF18C9" w:rsidRDefault="00176F38" w:rsidP="007638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E592C3A" wp14:editId="32F60EFB">
            <wp:extent cx="5274310" cy="3124200"/>
            <wp:effectExtent l="0" t="0" r="2540" b="0"/>
            <wp:docPr id="871511868" name="Εικόνα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71511868" name="Εικόνα 8715118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E1BA" w14:textId="77777777" w:rsidR="00176F38" w:rsidRPr="00EF18C9" w:rsidRDefault="00176F38" w:rsidP="0076389E">
      <w:pPr>
        <w:rPr>
          <w:rFonts w:ascii="Times New Roman" w:hAnsi="Times New Roman"/>
          <w:sz w:val="24"/>
          <w:szCs w:val="24"/>
        </w:rPr>
      </w:pPr>
    </w:p>
    <w:p w14:paraId="0C997F0D" w14:textId="6E224238" w:rsidR="0076389E" w:rsidRDefault="0076389E" w:rsidP="0076389E">
      <w:pPr>
        <w:rPr>
          <w:rFonts w:ascii="Times New Roman" w:hAnsi="Times New Roman"/>
          <w:b/>
          <w:bCs/>
          <w:sz w:val="32"/>
          <w:szCs w:val="32"/>
          <w:lang w:val="en-US"/>
        </w:rPr>
      </w:pPr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>3.</w:t>
      </w:r>
      <w:r w:rsidRPr="00176F38">
        <w:rPr>
          <w:b/>
          <w:bCs/>
          <w:sz w:val="32"/>
          <w:szCs w:val="32"/>
          <w:lang w:val="en-US"/>
        </w:rPr>
        <w:t xml:space="preserve"> </w:t>
      </w:r>
      <w:r w:rsidRPr="00176F38">
        <w:rPr>
          <w:rFonts w:ascii="Times New Roman" w:hAnsi="Times New Roman"/>
          <w:b/>
          <w:bCs/>
          <w:sz w:val="32"/>
          <w:szCs w:val="32"/>
        </w:rPr>
        <w:t>Ε</w:t>
      </w:r>
      <w:proofErr w:type="spellStart"/>
      <w:proofErr w:type="gramStart"/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>ncryptPassword</w:t>
      </w:r>
      <w:proofErr w:type="spellEnd"/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>(</w:t>
      </w:r>
      <w:proofErr w:type="gramEnd"/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 xml:space="preserve">string Password, ref string </w:t>
      </w:r>
      <w:r w:rsidRPr="00176F38">
        <w:rPr>
          <w:rFonts w:ascii="Times New Roman" w:hAnsi="Times New Roman"/>
          <w:b/>
          <w:bCs/>
          <w:sz w:val="32"/>
          <w:szCs w:val="32"/>
        </w:rPr>
        <w:t>Ε</w:t>
      </w:r>
      <w:proofErr w:type="spellStart"/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>ncryptedPW</w:t>
      </w:r>
      <w:proofErr w:type="spellEnd"/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>)</w:t>
      </w:r>
    </w:p>
    <w:p w14:paraId="4108C958" w14:textId="77777777" w:rsidR="00176F38" w:rsidRPr="00176F38" w:rsidRDefault="00176F38" w:rsidP="00176F38">
      <w:pPr>
        <w:rPr>
          <w:rFonts w:ascii="Times New Roman" w:hAnsi="Times New Roman"/>
          <w:b/>
          <w:bCs/>
          <w:sz w:val="28"/>
          <w:szCs w:val="28"/>
        </w:rPr>
      </w:pPr>
      <w:r w:rsidRPr="00176F38">
        <w:rPr>
          <w:rFonts w:ascii="Times New Roman" w:hAnsi="Times New Roman"/>
          <w:b/>
          <w:bCs/>
          <w:sz w:val="28"/>
          <w:szCs w:val="28"/>
        </w:rPr>
        <w:t>Α. Ανάπτυξη Βιβλιοθήκης Συναρτήσεων (DLL) για την Διαχείριση Προσωπικού</w:t>
      </w:r>
    </w:p>
    <w:p w14:paraId="433E07E8" w14:textId="53113A94" w:rsidR="00176F38" w:rsidRPr="00176F38" w:rsidRDefault="00176F38" w:rsidP="0076389E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570127FD" wp14:editId="1B091A17">
            <wp:extent cx="5274310" cy="1084580"/>
            <wp:effectExtent l="0" t="0" r="2540" b="1270"/>
            <wp:docPr id="1954505100" name="Εικόνα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54505100" name="Εικόνα 19545051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4064" w14:textId="77777777" w:rsidR="00B85540" w:rsidRPr="00176F38" w:rsidRDefault="00B85540"/>
    <w:p w14:paraId="30D3960A" w14:textId="77777777" w:rsidR="00176F38" w:rsidRDefault="00176F38" w:rsidP="00176F38">
      <w:pPr>
        <w:rPr>
          <w:rFonts w:ascii="Times New Roman" w:hAnsi="Times New Roman"/>
          <w:b/>
          <w:bCs/>
          <w:sz w:val="28"/>
          <w:szCs w:val="28"/>
        </w:rPr>
      </w:pPr>
      <w:r w:rsidRPr="000E1C87">
        <w:rPr>
          <w:rFonts w:ascii="Times New Roman" w:hAnsi="Times New Roman"/>
          <w:b/>
          <w:bCs/>
          <w:sz w:val="28"/>
          <w:szCs w:val="28"/>
        </w:rPr>
        <w:t>B. Δημιουργία Περιπτώσεων Ελέγχου (</w:t>
      </w:r>
      <w:proofErr w:type="spellStart"/>
      <w:r w:rsidRPr="000E1C87">
        <w:rPr>
          <w:rFonts w:ascii="Times New Roman" w:hAnsi="Times New Roman"/>
          <w:b/>
          <w:bCs/>
          <w:sz w:val="28"/>
          <w:szCs w:val="28"/>
        </w:rPr>
        <w:t>TestCases</w:t>
      </w:r>
      <w:proofErr w:type="spellEnd"/>
      <w:r w:rsidRPr="000E1C87">
        <w:rPr>
          <w:rFonts w:ascii="Times New Roman" w:hAnsi="Times New Roman"/>
          <w:b/>
          <w:bCs/>
          <w:sz w:val="28"/>
          <w:szCs w:val="28"/>
        </w:rPr>
        <w:t>)</w:t>
      </w:r>
    </w:p>
    <w:p w14:paraId="59BD1711" w14:textId="77777777" w:rsidR="00B85540" w:rsidRPr="00176F38" w:rsidRDefault="00B85540"/>
    <w:tbl>
      <w:tblPr>
        <w:tblW w:w="414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765"/>
        <w:gridCol w:w="2765"/>
        <w:gridCol w:w="2766"/>
      </w:tblGrid>
      <w:tr w:rsidR="00B85540" w14:paraId="2A08CD3C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2ABFBE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0AAA52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ΣΥΝΘΗΚΗ ΕΙΣΟΔΟΥ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3504E0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Αναμενόμενα αποτελέσματα</w:t>
            </w:r>
          </w:p>
        </w:tc>
      </w:tr>
      <w:tr w:rsidR="00B85540" w14:paraId="76F7C30A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B631B1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E9D244D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“Christos@2”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D865F04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72 109 119 110 120 121 116 120 69 55</w:t>
            </w:r>
          </w:p>
        </w:tc>
      </w:tr>
      <w:tr w:rsidR="00B85540" w14:paraId="2289F252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A024561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42C5FB2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“Kwstas12@3”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60181E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80 124 120 121 102 120 54 55 69 56</w:t>
            </w:r>
          </w:p>
        </w:tc>
      </w:tr>
      <w:tr w:rsidR="00B85540" w14:paraId="0AD27431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121E8D7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CEE4AA9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“kwstas2”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CB304F8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112 124 120 121 102 120 55</w:t>
            </w:r>
          </w:p>
        </w:tc>
      </w:tr>
      <w:tr w:rsidR="00B85540" w14:paraId="365F515F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C023F6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307BFE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“KWSTAS”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311A121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80 92 88 89 70 88</w:t>
            </w:r>
          </w:p>
        </w:tc>
      </w:tr>
      <w:tr w:rsidR="00B85540" w14:paraId="328C0EEC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1C16FF3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4F066DC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“Panos2#”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5A6FEDC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85 102 115 116 120 55 40</w:t>
            </w:r>
          </w:p>
        </w:tc>
      </w:tr>
      <w:tr w:rsidR="00B85540" w14:paraId="55FFE45B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2534C6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8665CE2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“panos23%!”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06127B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117 102 115 116 120 55 56 42 38</w:t>
            </w:r>
          </w:p>
        </w:tc>
      </w:tr>
    </w:tbl>
    <w:p w14:paraId="54E851A5" w14:textId="4F212A33" w:rsidR="00B85540" w:rsidRDefault="00B85540">
      <w:pPr>
        <w:rPr>
          <w:lang w:val="en-US"/>
        </w:rPr>
      </w:pPr>
    </w:p>
    <w:p w14:paraId="6F9117EE" w14:textId="77777777" w:rsidR="00B85540" w:rsidRDefault="00B85540">
      <w:pPr>
        <w:rPr>
          <w:lang w:val="en-US"/>
        </w:rPr>
      </w:pPr>
    </w:p>
    <w:p w14:paraId="7EEFAD96" w14:textId="77777777" w:rsidR="00176F38" w:rsidRPr="00176F38" w:rsidRDefault="00176F38" w:rsidP="00176F38">
      <w:pPr>
        <w:rPr>
          <w:rFonts w:ascii="Times New Roman" w:hAnsi="Times New Roman"/>
          <w:b/>
          <w:bCs/>
          <w:sz w:val="28"/>
          <w:szCs w:val="28"/>
        </w:rPr>
      </w:pPr>
      <w:r w:rsidRPr="00176F38">
        <w:rPr>
          <w:rFonts w:ascii="Times New Roman" w:hAnsi="Times New Roman"/>
          <w:b/>
          <w:bCs/>
          <w:sz w:val="28"/>
          <w:szCs w:val="28"/>
        </w:rPr>
        <w:t>Γ. Ανάπτυξη Ελέγχων Μονάδων (</w:t>
      </w:r>
      <w:proofErr w:type="spellStart"/>
      <w:r w:rsidRPr="00176F38">
        <w:rPr>
          <w:rFonts w:ascii="Times New Roman" w:hAnsi="Times New Roman"/>
          <w:b/>
          <w:bCs/>
          <w:sz w:val="28"/>
          <w:szCs w:val="28"/>
        </w:rPr>
        <w:t>UnitTests</w:t>
      </w:r>
      <w:proofErr w:type="spellEnd"/>
      <w:r w:rsidRPr="00176F38">
        <w:rPr>
          <w:rFonts w:ascii="Times New Roman" w:hAnsi="Times New Roman"/>
          <w:b/>
          <w:bCs/>
          <w:sz w:val="28"/>
          <w:szCs w:val="28"/>
        </w:rPr>
        <w:t>)</w:t>
      </w:r>
    </w:p>
    <w:p w14:paraId="2C50025E" w14:textId="6B3403A7" w:rsidR="00B85540" w:rsidRDefault="00176F38">
      <w:r>
        <w:rPr>
          <w:noProof/>
        </w:rPr>
        <w:drawing>
          <wp:inline distT="0" distB="0" distL="0" distR="0" wp14:anchorId="457D0E36" wp14:editId="6327370A">
            <wp:extent cx="5274310" cy="3045460"/>
            <wp:effectExtent l="0" t="0" r="2540" b="2540"/>
            <wp:docPr id="135385697" name="Εικόνα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5385697" name="Εικόνα 1353856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C88D" w14:textId="77777777" w:rsidR="00176F38" w:rsidRPr="00176F38" w:rsidRDefault="00176F38"/>
    <w:p w14:paraId="1477A233" w14:textId="77777777" w:rsidR="00B85540" w:rsidRPr="00176F38" w:rsidRDefault="00B85540">
      <w:pPr>
        <w:rPr>
          <w:b/>
          <w:bCs/>
          <w:sz w:val="32"/>
          <w:szCs w:val="32"/>
        </w:rPr>
      </w:pPr>
    </w:p>
    <w:p w14:paraId="4C962E08" w14:textId="60658C33" w:rsidR="00B85540" w:rsidRDefault="00000000">
      <w:pPr>
        <w:rPr>
          <w:rFonts w:ascii="Times New Roman" w:hAnsi="Times New Roman"/>
          <w:b/>
          <w:bCs/>
          <w:sz w:val="32"/>
          <w:szCs w:val="32"/>
          <w:lang w:val="en-US"/>
        </w:rPr>
      </w:pPr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>4.</w:t>
      </w:r>
      <w:r w:rsidR="0076389E" w:rsidRPr="00176F38"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="0076389E" w:rsidRPr="00176F38">
        <w:rPr>
          <w:rFonts w:ascii="Times New Roman" w:hAnsi="Times New Roman"/>
          <w:b/>
          <w:bCs/>
          <w:sz w:val="32"/>
          <w:szCs w:val="32"/>
          <w:lang w:val="en-US"/>
        </w:rPr>
        <w:t>CheckPhone</w:t>
      </w:r>
      <w:proofErr w:type="spellEnd"/>
      <w:r w:rsidR="0076389E" w:rsidRPr="00176F38">
        <w:rPr>
          <w:rFonts w:ascii="Times New Roman" w:hAnsi="Times New Roman"/>
          <w:b/>
          <w:bCs/>
          <w:sz w:val="32"/>
          <w:szCs w:val="32"/>
          <w:lang w:val="en-US"/>
        </w:rPr>
        <w:t>(</w:t>
      </w:r>
      <w:proofErr w:type="gramEnd"/>
      <w:r w:rsidR="0076389E" w:rsidRPr="00176F38">
        <w:rPr>
          <w:rFonts w:ascii="Times New Roman" w:hAnsi="Times New Roman"/>
          <w:b/>
          <w:bCs/>
          <w:sz w:val="32"/>
          <w:szCs w:val="32"/>
          <w:lang w:val="en-US"/>
        </w:rPr>
        <w:t xml:space="preserve">string Phone, ref int </w:t>
      </w:r>
      <w:proofErr w:type="spellStart"/>
      <w:r w:rsidR="0076389E" w:rsidRPr="00176F38">
        <w:rPr>
          <w:rFonts w:ascii="Times New Roman" w:hAnsi="Times New Roman"/>
          <w:b/>
          <w:bCs/>
          <w:sz w:val="32"/>
          <w:szCs w:val="32"/>
          <w:lang w:val="en-US"/>
        </w:rPr>
        <w:t>TypePhone</w:t>
      </w:r>
      <w:proofErr w:type="spellEnd"/>
      <w:r w:rsidR="0076389E" w:rsidRPr="00176F38">
        <w:rPr>
          <w:rFonts w:ascii="Times New Roman" w:hAnsi="Times New Roman"/>
          <w:b/>
          <w:bCs/>
          <w:sz w:val="32"/>
          <w:szCs w:val="32"/>
          <w:lang w:val="en-US"/>
        </w:rPr>
        <w:t xml:space="preserve">, ref string </w:t>
      </w:r>
      <w:proofErr w:type="spellStart"/>
      <w:r w:rsidR="0076389E" w:rsidRPr="00176F38">
        <w:rPr>
          <w:rFonts w:ascii="Times New Roman" w:hAnsi="Times New Roman"/>
          <w:b/>
          <w:bCs/>
          <w:sz w:val="32"/>
          <w:szCs w:val="32"/>
          <w:lang w:val="en-US"/>
        </w:rPr>
        <w:t>InfoPhone</w:t>
      </w:r>
      <w:proofErr w:type="spellEnd"/>
      <w:r w:rsidR="0076389E" w:rsidRPr="00176F38">
        <w:rPr>
          <w:rFonts w:ascii="Times New Roman" w:hAnsi="Times New Roman"/>
          <w:b/>
          <w:bCs/>
          <w:sz w:val="32"/>
          <w:szCs w:val="32"/>
          <w:lang w:val="en-US"/>
        </w:rPr>
        <w:t>)</w:t>
      </w:r>
    </w:p>
    <w:p w14:paraId="3603A59B" w14:textId="77777777" w:rsidR="00176F38" w:rsidRDefault="00176F38" w:rsidP="00176F38">
      <w:pPr>
        <w:rPr>
          <w:rFonts w:ascii="Times New Roman" w:hAnsi="Times New Roman"/>
          <w:b/>
          <w:bCs/>
          <w:sz w:val="28"/>
          <w:szCs w:val="28"/>
        </w:rPr>
      </w:pPr>
    </w:p>
    <w:p w14:paraId="7F1C23E6" w14:textId="759A2829" w:rsidR="00176F38" w:rsidRPr="00176F38" w:rsidRDefault="00176F38" w:rsidP="00176F38">
      <w:pPr>
        <w:rPr>
          <w:rFonts w:ascii="Times New Roman" w:hAnsi="Times New Roman"/>
          <w:b/>
          <w:bCs/>
          <w:sz w:val="28"/>
          <w:szCs w:val="28"/>
        </w:rPr>
      </w:pPr>
      <w:r w:rsidRPr="00176F38">
        <w:rPr>
          <w:rFonts w:ascii="Times New Roman" w:hAnsi="Times New Roman"/>
          <w:b/>
          <w:bCs/>
          <w:sz w:val="28"/>
          <w:szCs w:val="28"/>
        </w:rPr>
        <w:t>Α. Ανάπτυξη Βιβλιοθήκης Συναρτήσεων (DLL) για την Διαχείριση Προσωπικού</w:t>
      </w:r>
    </w:p>
    <w:p w14:paraId="48C33396" w14:textId="77777777" w:rsidR="00176F38" w:rsidRPr="00176F38" w:rsidRDefault="00176F38">
      <w:pPr>
        <w:rPr>
          <w:rFonts w:ascii="Times New Roman" w:hAnsi="Times New Roman"/>
          <w:b/>
          <w:bCs/>
          <w:sz w:val="32"/>
          <w:szCs w:val="32"/>
        </w:rPr>
      </w:pPr>
    </w:p>
    <w:p w14:paraId="01651124" w14:textId="77777777" w:rsidR="00176F38" w:rsidRPr="00176F38" w:rsidRDefault="00176F38">
      <w:pPr>
        <w:rPr>
          <w:rFonts w:ascii="Times New Roman" w:hAnsi="Times New Roman"/>
          <w:b/>
          <w:bCs/>
          <w:sz w:val="32"/>
          <w:szCs w:val="32"/>
        </w:rPr>
      </w:pPr>
    </w:p>
    <w:p w14:paraId="034EFFBB" w14:textId="04AB6D50" w:rsidR="00176F38" w:rsidRDefault="00176F38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F8D3AB4" wp14:editId="211D4B4E">
            <wp:extent cx="5274310" cy="3740150"/>
            <wp:effectExtent l="0" t="0" r="2540" b="0"/>
            <wp:docPr id="2103847733" name="Εικόνα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103847733" name="Εικόνα 21038477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9803" w14:textId="0E5F0873" w:rsidR="00176F38" w:rsidRDefault="00176F38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6ED3DE4B" wp14:editId="66914673">
            <wp:extent cx="5274310" cy="3541395"/>
            <wp:effectExtent l="0" t="0" r="2540" b="1905"/>
            <wp:docPr id="728273955" name="Εικόνα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28273955" name="Εικόνα 7282739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6C1C" w14:textId="77777777" w:rsidR="00176F38" w:rsidRDefault="00176F38">
      <w:pPr>
        <w:rPr>
          <w:rFonts w:ascii="Times New Roman" w:hAnsi="Times New Roman"/>
          <w:b/>
          <w:bCs/>
          <w:sz w:val="32"/>
          <w:szCs w:val="32"/>
        </w:rPr>
      </w:pPr>
    </w:p>
    <w:p w14:paraId="059C3D40" w14:textId="77777777" w:rsidR="00176F38" w:rsidRPr="00176F38" w:rsidRDefault="00176F38">
      <w:pPr>
        <w:rPr>
          <w:rFonts w:ascii="Times New Roman" w:hAnsi="Times New Roman"/>
          <w:b/>
          <w:bCs/>
          <w:sz w:val="32"/>
          <w:szCs w:val="32"/>
        </w:rPr>
      </w:pPr>
    </w:p>
    <w:p w14:paraId="02DEB02C" w14:textId="77777777" w:rsidR="00176F38" w:rsidRDefault="00176F38" w:rsidP="00176F38">
      <w:pPr>
        <w:rPr>
          <w:rFonts w:ascii="Times New Roman" w:hAnsi="Times New Roman"/>
          <w:b/>
          <w:bCs/>
          <w:sz w:val="28"/>
          <w:szCs w:val="28"/>
        </w:rPr>
      </w:pPr>
      <w:r w:rsidRPr="000E1C87">
        <w:rPr>
          <w:rFonts w:ascii="Times New Roman" w:hAnsi="Times New Roman"/>
          <w:b/>
          <w:bCs/>
          <w:sz w:val="28"/>
          <w:szCs w:val="28"/>
        </w:rPr>
        <w:t>B. Δημιουργία Περιπτώσεων Ελέγχου (</w:t>
      </w:r>
      <w:proofErr w:type="spellStart"/>
      <w:r w:rsidRPr="000E1C87">
        <w:rPr>
          <w:rFonts w:ascii="Times New Roman" w:hAnsi="Times New Roman"/>
          <w:b/>
          <w:bCs/>
          <w:sz w:val="28"/>
          <w:szCs w:val="28"/>
        </w:rPr>
        <w:t>TestCases</w:t>
      </w:r>
      <w:proofErr w:type="spellEnd"/>
      <w:r w:rsidRPr="000E1C87">
        <w:rPr>
          <w:rFonts w:ascii="Times New Roman" w:hAnsi="Times New Roman"/>
          <w:b/>
          <w:bCs/>
          <w:sz w:val="28"/>
          <w:szCs w:val="28"/>
        </w:rPr>
        <w:t>)</w:t>
      </w:r>
    </w:p>
    <w:p w14:paraId="3157C1DE" w14:textId="77777777" w:rsidR="00176F38" w:rsidRPr="00176F38" w:rsidRDefault="00176F38">
      <w:pPr>
        <w:rPr>
          <w:rFonts w:ascii="Times New Roman" w:hAnsi="Times New Roman"/>
          <w:b/>
          <w:bCs/>
          <w:sz w:val="32"/>
          <w:szCs w:val="32"/>
        </w:rPr>
      </w:pPr>
    </w:p>
    <w:p w14:paraId="56BC7271" w14:textId="77777777" w:rsidR="00176F38" w:rsidRPr="00176F38" w:rsidRDefault="00176F38">
      <w:pPr>
        <w:rPr>
          <w:rFonts w:ascii="Times New Roman" w:hAnsi="Times New Roman"/>
          <w:b/>
          <w:bCs/>
          <w:sz w:val="32"/>
          <w:szCs w:val="32"/>
        </w:rPr>
      </w:pPr>
    </w:p>
    <w:tbl>
      <w:tblPr>
        <w:tblW w:w="414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765"/>
        <w:gridCol w:w="2765"/>
        <w:gridCol w:w="2766"/>
      </w:tblGrid>
      <w:tr w:rsidR="00B85540" w14:paraId="47E54AE2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70C8E4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9D7A074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ΣΥΝΘΗΚΗ ΕΙΣΟΔΟΥ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2540"/>
            </w:tblGrid>
            <w:tr w:rsidR="00B85540" w:rsidRPr="0076389E" w14:paraId="0E64F1F6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127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403362E0" w14:textId="77777777" w:rsidR="00B85540" w:rsidRPr="0076389E" w:rsidRDefault="00000000">
                  <w:pPr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</w:rPr>
                    <w:t xml:space="preserve">Κλάσεις ισοδυνάμων </w:t>
                  </w:r>
                </w:p>
              </w:tc>
            </w:tr>
            <w:tr w:rsidR="00B85540" w:rsidRPr="0076389E" w14:paraId="3471E1D7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127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tbl>
                  <w:tblPr>
                    <w:tblW w:w="115.70pt" w:type="dxa"/>
                    <w:tblCellMar>
                      <w:start w:w="0.50pt" w:type="dxa"/>
                      <w:end w:w="0.50pt" w:type="dxa"/>
                    </w:tblCellMar>
                    <w:tblLook w:firstRow="0" w:lastRow="0" w:firstColumn="0" w:lastColumn="0" w:noHBand="0" w:noVBand="0"/>
                  </w:tblPr>
                  <w:tblGrid>
                    <w:gridCol w:w="1157"/>
                    <w:gridCol w:w="1157"/>
                  </w:tblGrid>
                  <w:tr w:rsidR="00B85540" w:rsidRPr="0076389E" w14:paraId="1AF1C991" w14:textId="77777777">
                    <w:tblPrEx>
                      <w:tblCellMar>
                        <w:top w:w="0pt" w:type="dxa"/>
                        <w:bottom w:w="0pt" w:type="dxa"/>
                      </w:tblCellMar>
                    </w:tblPrEx>
                    <w:tc>
                      <w:tcPr>
                        <w:tcW w:w="57.85pt" w:type="dxa"/>
                        <w:tcBorders>
                          <w:top w:val="single" w:sz="4" w:space="0" w:color="000000"/>
                          <w:start w:val="single" w:sz="4" w:space="0" w:color="000000"/>
                          <w:bottom w:val="single" w:sz="4" w:space="0" w:color="000000"/>
                          <w:end w:val="single" w:sz="4" w:space="0" w:color="000000"/>
                        </w:tcBorders>
                        <w:shd w:val="clear" w:color="auto" w:fill="auto"/>
                        <w:tcMar>
                          <w:top w:w="0pt" w:type="dxa"/>
                          <w:start w:w="5.40pt" w:type="dxa"/>
                          <w:bottom w:w="0pt" w:type="dxa"/>
                          <w:end w:w="5.40pt" w:type="dxa"/>
                        </w:tcMar>
                      </w:tcPr>
                      <w:p w14:paraId="51A321E3" w14:textId="77777777" w:rsidR="00B85540" w:rsidRPr="0076389E" w:rsidRDefault="00000000">
                        <w:pPr>
                          <w:spacing w:after="0pt" w:line="12pt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6389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Έγκυρες </w:t>
                        </w:r>
                      </w:p>
                    </w:tc>
                    <w:tc>
                      <w:tcPr>
                        <w:tcW w:w="57.85pt" w:type="dxa"/>
                        <w:tcBorders>
                          <w:top w:val="single" w:sz="4" w:space="0" w:color="000000"/>
                          <w:start w:val="single" w:sz="4" w:space="0" w:color="000000"/>
                          <w:bottom w:val="single" w:sz="4" w:space="0" w:color="000000"/>
                          <w:end w:val="single" w:sz="4" w:space="0" w:color="000000"/>
                        </w:tcBorders>
                        <w:shd w:val="clear" w:color="auto" w:fill="auto"/>
                        <w:tcMar>
                          <w:top w:w="0pt" w:type="dxa"/>
                          <w:start w:w="5.40pt" w:type="dxa"/>
                          <w:bottom w:w="0pt" w:type="dxa"/>
                          <w:end w:w="5.40pt" w:type="dxa"/>
                        </w:tcMar>
                      </w:tcPr>
                      <w:p w14:paraId="7A57F227" w14:textId="77777777" w:rsidR="00B85540" w:rsidRPr="0076389E" w:rsidRDefault="00000000">
                        <w:pPr>
                          <w:spacing w:after="0pt" w:line="12pt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6389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Άκυρες </w:t>
                        </w:r>
                      </w:p>
                    </w:tc>
                  </w:tr>
                </w:tbl>
                <w:p w14:paraId="48CE7BD8" w14:textId="77777777" w:rsidR="00B85540" w:rsidRPr="0076389E" w:rsidRDefault="00B85540">
                  <w:pPr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0FF1BCD1" w14:textId="77777777" w:rsidR="00B85540" w:rsidRPr="0076389E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340ADF8C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769957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AE58542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6970556974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34B13880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323608F9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5E0303AF" w14:textId="77777777" w:rsidR="00B85540" w:rsidRPr="0076389E" w:rsidRDefault="00B85540">
                  <w:pPr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0DD15DDF" w14:textId="77777777" w:rsidR="00B85540" w:rsidRPr="0076389E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2B4723D0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02EC5CB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D66BE9C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9905348659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27125BA5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29AB338D" w14:textId="77777777" w:rsidR="00B85540" w:rsidRPr="0076389E" w:rsidRDefault="00B85540">
                  <w:pPr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27E569A3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</w:tr>
          </w:tbl>
          <w:p w14:paraId="0652A316" w14:textId="77777777" w:rsidR="00B85540" w:rsidRPr="0076389E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525A5B44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335AB77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CFFEA52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2204865759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4C626E65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20CD0975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74F093C9" w14:textId="77777777" w:rsidR="00B85540" w:rsidRPr="0076389E" w:rsidRDefault="00B8554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7731F394" w14:textId="77777777" w:rsidR="00B85540" w:rsidRPr="0076389E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34B54BDD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6C2C1F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3E59B19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8549665238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5D198D78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3A7BCF0C" w14:textId="77777777" w:rsidR="00B85540" w:rsidRPr="0076389E" w:rsidRDefault="00B8554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3AC2C558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</w:tr>
          </w:tbl>
          <w:p w14:paraId="38551FE4" w14:textId="77777777" w:rsidR="00B85540" w:rsidRPr="0076389E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41DAA721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A2C358D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D0F3B02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2102645876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41698513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4C57C54B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5E38BAF7" w14:textId="77777777" w:rsidR="00B85540" w:rsidRPr="0076389E" w:rsidRDefault="00B8554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08230099" w14:textId="77777777" w:rsidR="00B85540" w:rsidRPr="0076389E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50D73E13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C4A63A4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CDD95CB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0000000567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6F24133E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6BC87977" w14:textId="77777777" w:rsidR="00B85540" w:rsidRPr="0076389E" w:rsidRDefault="00B8554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04E8B994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</w:tr>
          </w:tbl>
          <w:p w14:paraId="56031F5E" w14:textId="77777777" w:rsidR="00B85540" w:rsidRPr="0076389E" w:rsidRDefault="00B8554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56D08F6D" w14:textId="77777777">
        <w:tblPrEx>
          <w:tblCellMar>
            <w:top w:w="0pt" w:type="dxa"/>
            <w:bottom w:w="0pt" w:type="dxa"/>
          </w:tblCellMar>
        </w:tblPrEx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755270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8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BE89656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6945854916</w:t>
            </w:r>
          </w:p>
        </w:tc>
        <w:tc>
          <w:tcPr>
            <w:tcW w:w="13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6C65ED24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54DC40A0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</w:rPr>
                    <w:t>ΝΑΙ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20A81CCF" w14:textId="77777777" w:rsidR="00B85540" w:rsidRPr="0076389E" w:rsidRDefault="00B8554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1D4763E8" w14:textId="77777777" w:rsidR="00B85540" w:rsidRPr="0076389E" w:rsidRDefault="00B8554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A1B21C4" w14:textId="77777777" w:rsidR="00B85540" w:rsidRDefault="00B85540">
      <w:pPr>
        <w:rPr>
          <w:lang w:val="en-US"/>
        </w:rPr>
      </w:pPr>
    </w:p>
    <w:tbl>
      <w:tblPr>
        <w:tblW w:w="414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25"/>
        <w:gridCol w:w="2561"/>
        <w:gridCol w:w="3310"/>
      </w:tblGrid>
      <w:tr w:rsidR="00B85540" w14:paraId="64E6E18D" w14:textId="77777777">
        <w:tblPrEx>
          <w:tblCellMar>
            <w:top w:w="0pt" w:type="dxa"/>
            <w:bottom w:w="0pt" w:type="dxa"/>
          </w:tblCellMar>
        </w:tblPrEx>
        <w:tc>
          <w:tcPr>
            <w:tcW w:w="127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DEB1587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EA58DCB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ΣΥΝΘΗΚΗ ΕΙΣΟΔΟΥ</w:t>
            </w:r>
          </w:p>
        </w:tc>
        <w:tc>
          <w:tcPr>
            <w:tcW w:w="155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2882"/>
            </w:tblGrid>
            <w:tr w:rsidR="00B85540" w:rsidRPr="0076389E" w14:paraId="25AEE9D1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127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103D95F7" w14:textId="77777777" w:rsidR="00B85540" w:rsidRPr="0076389E" w:rsidRDefault="00000000">
                  <w:pPr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</w:rPr>
                    <w:t>Αναμενόμενα αποτελέσματα</w:t>
                  </w:r>
                </w:p>
              </w:tc>
            </w:tr>
            <w:tr w:rsidR="00B85540" w:rsidRPr="0076389E" w14:paraId="05E67517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127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tbl>
                  <w:tblPr>
                    <w:tblW w:w="115.70pt" w:type="dxa"/>
                    <w:tblCellMar>
                      <w:start w:w="0.50pt" w:type="dxa"/>
                      <w:end w:w="0.50pt" w:type="dxa"/>
                    </w:tblCellMar>
                    <w:tblLook w:firstRow="0" w:lastRow="0" w:firstColumn="0" w:lastColumn="0" w:noHBand="0" w:noVBand="0"/>
                  </w:tblPr>
                  <w:tblGrid>
                    <w:gridCol w:w="1328"/>
                    <w:gridCol w:w="1328"/>
                  </w:tblGrid>
                  <w:tr w:rsidR="00B85540" w:rsidRPr="0076389E" w14:paraId="623D7C49" w14:textId="77777777">
                    <w:tblPrEx>
                      <w:tblCellMar>
                        <w:top w:w="0pt" w:type="dxa"/>
                        <w:bottom w:w="0pt" w:type="dxa"/>
                      </w:tblCellMar>
                    </w:tblPrEx>
                    <w:tc>
                      <w:tcPr>
                        <w:tcW w:w="57.85pt" w:type="dxa"/>
                        <w:tcBorders>
                          <w:top w:val="single" w:sz="4" w:space="0" w:color="000000"/>
                          <w:start w:val="single" w:sz="4" w:space="0" w:color="000000"/>
                          <w:bottom w:val="single" w:sz="4" w:space="0" w:color="000000"/>
                          <w:end w:val="single" w:sz="4" w:space="0" w:color="000000"/>
                        </w:tcBorders>
                        <w:shd w:val="clear" w:color="auto" w:fill="auto"/>
                        <w:tcMar>
                          <w:top w:w="0pt" w:type="dxa"/>
                          <w:start w:w="5.40pt" w:type="dxa"/>
                          <w:bottom w:w="0pt" w:type="dxa"/>
                          <w:end w:w="5.40pt" w:type="dxa"/>
                        </w:tcMar>
                      </w:tcPr>
                      <w:p w14:paraId="424CBC89" w14:textId="77777777" w:rsidR="00B85540" w:rsidRPr="0076389E" w:rsidRDefault="00000000">
                        <w:pPr>
                          <w:spacing w:after="0pt" w:line="12pt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6389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Αποτέλεσμα 1 </w:t>
                        </w:r>
                      </w:p>
                    </w:tc>
                    <w:tc>
                      <w:tcPr>
                        <w:tcW w:w="57.85pt" w:type="dxa"/>
                        <w:tcBorders>
                          <w:top w:val="single" w:sz="4" w:space="0" w:color="000000"/>
                          <w:start w:val="single" w:sz="4" w:space="0" w:color="000000"/>
                          <w:bottom w:val="single" w:sz="4" w:space="0" w:color="000000"/>
                          <w:end w:val="single" w:sz="4" w:space="0" w:color="000000"/>
                        </w:tcBorders>
                        <w:shd w:val="clear" w:color="auto" w:fill="auto"/>
                        <w:tcMar>
                          <w:top w:w="0pt" w:type="dxa"/>
                          <w:start w:w="5.40pt" w:type="dxa"/>
                          <w:bottom w:w="0pt" w:type="dxa"/>
                          <w:end w:w="5.40pt" w:type="dxa"/>
                        </w:tcMar>
                      </w:tcPr>
                      <w:p w14:paraId="14E9A3CC" w14:textId="77777777" w:rsidR="00B85540" w:rsidRPr="0076389E" w:rsidRDefault="00000000">
                        <w:pPr>
                          <w:spacing w:after="0pt" w:line="12pt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6389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Αποτέλεσμα 2 </w:t>
                        </w:r>
                      </w:p>
                    </w:tc>
                  </w:tr>
                </w:tbl>
                <w:p w14:paraId="6BD5D8AE" w14:textId="77777777" w:rsidR="00B85540" w:rsidRPr="0076389E" w:rsidRDefault="00B85540">
                  <w:pPr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752699CA" w14:textId="77777777" w:rsidR="00B85540" w:rsidRPr="0076389E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7409176D" w14:textId="77777777">
        <w:tblPrEx>
          <w:tblCellMar>
            <w:top w:w="0pt" w:type="dxa"/>
            <w:bottom w:w="0pt" w:type="dxa"/>
          </w:tblCellMar>
        </w:tblPrEx>
        <w:tc>
          <w:tcPr>
            <w:tcW w:w="127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867D224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1F5627B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6970556974</w:t>
            </w:r>
          </w:p>
        </w:tc>
        <w:tc>
          <w:tcPr>
            <w:tcW w:w="155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44B4C82C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0DCFD364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78ED5A79" w14:textId="77777777" w:rsidR="00B85540" w:rsidRPr="0076389E" w:rsidRDefault="00000000">
                  <w:pPr>
                    <w:spacing w:after="0pt" w:line="12pt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6389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cosmote</w:t>
                  </w:r>
                  <w:proofErr w:type="spellEnd"/>
                </w:p>
              </w:tc>
            </w:tr>
          </w:tbl>
          <w:p w14:paraId="66700F55" w14:textId="77777777" w:rsidR="00B85540" w:rsidRPr="0076389E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6D4E6113" w14:textId="77777777">
        <w:tblPrEx>
          <w:tblCellMar>
            <w:top w:w="0pt" w:type="dxa"/>
            <w:bottom w:w="0pt" w:type="dxa"/>
          </w:tblCellMar>
        </w:tblPrEx>
        <w:tc>
          <w:tcPr>
            <w:tcW w:w="127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D4B1DA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B7B869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9905348659</w:t>
            </w:r>
          </w:p>
        </w:tc>
        <w:tc>
          <w:tcPr>
            <w:tcW w:w="155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0453386F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282A612C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7CDEA454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</w:tbl>
          <w:p w14:paraId="07A8AF01" w14:textId="77777777" w:rsidR="00B85540" w:rsidRPr="0076389E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279D0D59" w14:textId="77777777">
        <w:tblPrEx>
          <w:tblCellMar>
            <w:top w:w="0pt" w:type="dxa"/>
            <w:bottom w:w="0pt" w:type="dxa"/>
          </w:tblCellMar>
        </w:tblPrEx>
        <w:tc>
          <w:tcPr>
            <w:tcW w:w="127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EEFA14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FCCBEC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2204865759</w:t>
            </w:r>
          </w:p>
        </w:tc>
        <w:tc>
          <w:tcPr>
            <w:tcW w:w="155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42E24DD5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012803EA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772AE00D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</w:rPr>
                    <w:t>Νησιά Αιγαίου – Στερεά Ελλάδα</w:t>
                  </w:r>
                </w:p>
              </w:tc>
            </w:tr>
          </w:tbl>
          <w:p w14:paraId="7ED0B42D" w14:textId="77777777" w:rsidR="00B85540" w:rsidRPr="0076389E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78A95CBB" w14:textId="77777777">
        <w:tblPrEx>
          <w:tblCellMar>
            <w:top w:w="0pt" w:type="dxa"/>
            <w:bottom w:w="0pt" w:type="dxa"/>
          </w:tblCellMar>
        </w:tblPrEx>
        <w:tc>
          <w:tcPr>
            <w:tcW w:w="127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F15D17E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312B787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8549665238</w:t>
            </w:r>
          </w:p>
        </w:tc>
        <w:tc>
          <w:tcPr>
            <w:tcW w:w="155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2EFE8705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501766F8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2CD62963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</w:tbl>
          <w:p w14:paraId="758E8C4D" w14:textId="77777777" w:rsidR="00B85540" w:rsidRPr="0076389E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23A158D9" w14:textId="77777777">
        <w:tblPrEx>
          <w:tblCellMar>
            <w:top w:w="0pt" w:type="dxa"/>
            <w:bottom w:w="0pt" w:type="dxa"/>
          </w:tblCellMar>
        </w:tblPrEx>
        <w:tc>
          <w:tcPr>
            <w:tcW w:w="127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4576E64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32C0ED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2102645876</w:t>
            </w:r>
          </w:p>
        </w:tc>
        <w:tc>
          <w:tcPr>
            <w:tcW w:w="155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4066D206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2B2032B2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0D458E0A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</w:rPr>
                    <w:t>Αθήνα</w:t>
                  </w:r>
                </w:p>
              </w:tc>
            </w:tr>
          </w:tbl>
          <w:p w14:paraId="43941974" w14:textId="77777777" w:rsidR="00B85540" w:rsidRPr="0076389E" w:rsidRDefault="00B8554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06EE7CA1" w14:textId="77777777">
        <w:tblPrEx>
          <w:tblCellMar>
            <w:top w:w="0pt" w:type="dxa"/>
            <w:bottom w:w="0pt" w:type="dxa"/>
          </w:tblCellMar>
        </w:tblPrEx>
        <w:tc>
          <w:tcPr>
            <w:tcW w:w="127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FDA5146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56CDF77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0000000567</w:t>
            </w:r>
          </w:p>
        </w:tc>
        <w:tc>
          <w:tcPr>
            <w:tcW w:w="155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25476648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6CC5CDF1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7B7A7E2C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</w:tbl>
          <w:p w14:paraId="3F2B9B38" w14:textId="77777777" w:rsidR="00B85540" w:rsidRPr="0076389E" w:rsidRDefault="00B8554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540" w14:paraId="5E574B75" w14:textId="77777777">
        <w:tblPrEx>
          <w:tblCellMar>
            <w:top w:w="0pt" w:type="dxa"/>
            <w:bottom w:w="0pt" w:type="dxa"/>
          </w:tblCellMar>
        </w:tblPrEx>
        <w:tc>
          <w:tcPr>
            <w:tcW w:w="127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62FD255" w14:textId="77777777" w:rsidR="00B85540" w:rsidRPr="0076389E" w:rsidRDefault="0000000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A4AFF0" w14:textId="77777777" w:rsidR="00B85540" w:rsidRPr="0076389E" w:rsidRDefault="00000000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6945854916</w:t>
            </w:r>
          </w:p>
        </w:tc>
        <w:tc>
          <w:tcPr>
            <w:tcW w:w="155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tbl>
            <w:tblPr>
              <w:tblW w:w="127pt" w:type="dxa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1270"/>
              <w:gridCol w:w="1270"/>
            </w:tblGrid>
            <w:tr w:rsidR="00B85540" w:rsidRPr="0076389E" w14:paraId="5C904B10" w14:textId="77777777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0FFE78B6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76389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.50pt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shd w:val="clear" w:color="auto" w:fill="auto"/>
                  <w:tcMar>
                    <w:top w:w="0pt" w:type="dxa"/>
                    <w:start w:w="5.40pt" w:type="dxa"/>
                    <w:bottom w:w="0pt" w:type="dxa"/>
                    <w:end w:w="5.40pt" w:type="dxa"/>
                  </w:tcMar>
                </w:tcPr>
                <w:p w14:paraId="30698E99" w14:textId="77777777" w:rsidR="00B85540" w:rsidRPr="0076389E" w:rsidRDefault="00000000">
                  <w:pPr>
                    <w:spacing w:after="0pt" w:line="12pt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76389E">
                    <w:rPr>
                      <w:rFonts w:ascii="Times New Roman" w:hAnsi="Times New Roman"/>
                      <w:sz w:val="24"/>
                      <w:szCs w:val="24"/>
                    </w:rPr>
                    <w:t>vodafone</w:t>
                  </w:r>
                  <w:proofErr w:type="spellEnd"/>
                </w:p>
              </w:tc>
            </w:tr>
          </w:tbl>
          <w:p w14:paraId="269C8998" w14:textId="77777777" w:rsidR="00B85540" w:rsidRPr="0076389E" w:rsidRDefault="00B85540">
            <w:pPr>
              <w:spacing w:after="0pt" w:line="12pt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04B9C38" w14:textId="77777777" w:rsidR="0076389E" w:rsidRDefault="0076389E">
      <w:pPr>
        <w:rPr>
          <w:rFonts w:ascii="Times New Roman" w:hAnsi="Times New Roman"/>
          <w:sz w:val="24"/>
          <w:szCs w:val="24"/>
          <w:lang w:val="en-US"/>
        </w:rPr>
      </w:pPr>
    </w:p>
    <w:p w14:paraId="6E07C7D0" w14:textId="77777777" w:rsidR="00176F38" w:rsidRPr="00176F38" w:rsidRDefault="00176F38" w:rsidP="00176F38">
      <w:pPr>
        <w:rPr>
          <w:rFonts w:ascii="Times New Roman" w:hAnsi="Times New Roman"/>
          <w:b/>
          <w:bCs/>
          <w:sz w:val="28"/>
          <w:szCs w:val="28"/>
        </w:rPr>
      </w:pPr>
      <w:r w:rsidRPr="00176F38">
        <w:rPr>
          <w:rFonts w:ascii="Times New Roman" w:hAnsi="Times New Roman"/>
          <w:b/>
          <w:bCs/>
          <w:sz w:val="28"/>
          <w:szCs w:val="28"/>
        </w:rPr>
        <w:t>Γ. Ανάπτυξη Ελέγχων Μονάδων (</w:t>
      </w:r>
      <w:proofErr w:type="spellStart"/>
      <w:r w:rsidRPr="00176F38">
        <w:rPr>
          <w:rFonts w:ascii="Times New Roman" w:hAnsi="Times New Roman"/>
          <w:b/>
          <w:bCs/>
          <w:sz w:val="28"/>
          <w:szCs w:val="28"/>
        </w:rPr>
        <w:t>UnitTests</w:t>
      </w:r>
      <w:proofErr w:type="spellEnd"/>
      <w:r w:rsidRPr="00176F38">
        <w:rPr>
          <w:rFonts w:ascii="Times New Roman" w:hAnsi="Times New Roman"/>
          <w:b/>
          <w:bCs/>
          <w:sz w:val="28"/>
          <w:szCs w:val="28"/>
        </w:rPr>
        <w:t>)</w:t>
      </w:r>
    </w:p>
    <w:p w14:paraId="20887C98" w14:textId="2F2094EF" w:rsidR="00176F38" w:rsidRDefault="00176F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070838B" wp14:editId="27C8A5D7">
            <wp:extent cx="5274310" cy="3628390"/>
            <wp:effectExtent l="0" t="0" r="2540" b="0"/>
            <wp:docPr id="841855748" name="Εικόνα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41855748" name="Εικόνα 8418557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FDC" w14:textId="77777777" w:rsidR="00176F38" w:rsidRPr="00176F38" w:rsidRDefault="00176F38">
      <w:pPr>
        <w:rPr>
          <w:rFonts w:ascii="Times New Roman" w:hAnsi="Times New Roman"/>
          <w:sz w:val="24"/>
          <w:szCs w:val="24"/>
        </w:rPr>
      </w:pPr>
    </w:p>
    <w:p w14:paraId="2722553E" w14:textId="77777777" w:rsidR="00176F38" w:rsidRPr="00176F38" w:rsidRDefault="00176F38">
      <w:pPr>
        <w:rPr>
          <w:rFonts w:ascii="Times New Roman" w:hAnsi="Times New Roman"/>
          <w:sz w:val="24"/>
          <w:szCs w:val="24"/>
        </w:rPr>
      </w:pPr>
    </w:p>
    <w:p w14:paraId="50140206" w14:textId="2C1F855A" w:rsidR="00B85540" w:rsidRDefault="0076389E">
      <w:pPr>
        <w:rPr>
          <w:rFonts w:ascii="Times New Roman" w:hAnsi="Times New Roman"/>
          <w:b/>
          <w:bCs/>
          <w:sz w:val="32"/>
          <w:szCs w:val="32"/>
          <w:lang w:val="en-US"/>
        </w:rPr>
      </w:pPr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>5.</w:t>
      </w:r>
      <w:r w:rsidRPr="00176F38"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>InfoEmployee</w:t>
      </w:r>
      <w:proofErr w:type="spellEnd"/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>(</w:t>
      </w:r>
      <w:proofErr w:type="gramEnd"/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 xml:space="preserve">Employee </w:t>
      </w:r>
      <w:proofErr w:type="spellStart"/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>EmplX</w:t>
      </w:r>
      <w:proofErr w:type="spellEnd"/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 xml:space="preserve">, ref int Age, ref int </w:t>
      </w:r>
      <w:proofErr w:type="spellStart"/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>YearsOfExperience</w:t>
      </w:r>
      <w:proofErr w:type="spellEnd"/>
      <w:r w:rsidRPr="00176F38">
        <w:rPr>
          <w:rFonts w:ascii="Times New Roman" w:hAnsi="Times New Roman"/>
          <w:b/>
          <w:bCs/>
          <w:sz w:val="32"/>
          <w:szCs w:val="32"/>
          <w:lang w:val="en-US"/>
        </w:rPr>
        <w:t>)</w:t>
      </w:r>
    </w:p>
    <w:p w14:paraId="192EB37E" w14:textId="77777777" w:rsidR="00176F38" w:rsidRPr="00176F38" w:rsidRDefault="00176F38" w:rsidP="00176F38">
      <w:pPr>
        <w:rPr>
          <w:rFonts w:ascii="Times New Roman" w:hAnsi="Times New Roman"/>
          <w:b/>
          <w:bCs/>
          <w:sz w:val="28"/>
          <w:szCs w:val="28"/>
        </w:rPr>
      </w:pPr>
      <w:r w:rsidRPr="00176F38">
        <w:rPr>
          <w:rFonts w:ascii="Times New Roman" w:hAnsi="Times New Roman"/>
          <w:b/>
          <w:bCs/>
          <w:sz w:val="28"/>
          <w:szCs w:val="28"/>
        </w:rPr>
        <w:t>Α. Ανάπτυξη Βιβλιοθήκης Συναρτήσεων (DLL) για την Διαχείριση Προσωπικού</w:t>
      </w:r>
    </w:p>
    <w:p w14:paraId="7AB3BC20" w14:textId="7478FE28" w:rsidR="00176F38" w:rsidRDefault="00176F38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60BB47E1" wp14:editId="210EB5E3">
            <wp:extent cx="5274310" cy="899160"/>
            <wp:effectExtent l="0" t="0" r="2540" b="0"/>
            <wp:docPr id="528261734" name="Εικόνα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28261734" name="Εικόνα 5282617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1F83" w14:textId="77777777" w:rsidR="00176F38" w:rsidRDefault="00176F38">
      <w:pPr>
        <w:rPr>
          <w:rFonts w:ascii="Times New Roman" w:hAnsi="Times New Roman"/>
          <w:b/>
          <w:bCs/>
          <w:sz w:val="32"/>
          <w:szCs w:val="32"/>
        </w:rPr>
      </w:pPr>
    </w:p>
    <w:p w14:paraId="2BD3D960" w14:textId="77777777" w:rsidR="00176F38" w:rsidRDefault="00176F38">
      <w:pPr>
        <w:rPr>
          <w:rFonts w:ascii="Times New Roman" w:hAnsi="Times New Roman"/>
          <w:b/>
          <w:bCs/>
          <w:sz w:val="32"/>
          <w:szCs w:val="32"/>
        </w:rPr>
      </w:pPr>
    </w:p>
    <w:p w14:paraId="5E56866A" w14:textId="77777777" w:rsidR="00176F38" w:rsidRDefault="00176F38">
      <w:pPr>
        <w:rPr>
          <w:rFonts w:ascii="Times New Roman" w:hAnsi="Times New Roman"/>
          <w:b/>
          <w:bCs/>
          <w:sz w:val="32"/>
          <w:szCs w:val="32"/>
        </w:rPr>
      </w:pPr>
    </w:p>
    <w:p w14:paraId="61E59B1B" w14:textId="77777777" w:rsidR="00176F38" w:rsidRDefault="00176F38">
      <w:pPr>
        <w:rPr>
          <w:rFonts w:ascii="Times New Roman" w:hAnsi="Times New Roman"/>
          <w:b/>
          <w:bCs/>
          <w:sz w:val="32"/>
          <w:szCs w:val="32"/>
        </w:rPr>
      </w:pPr>
    </w:p>
    <w:p w14:paraId="7A47C00F" w14:textId="77777777" w:rsidR="00176F38" w:rsidRDefault="00176F38">
      <w:pPr>
        <w:rPr>
          <w:rFonts w:ascii="Times New Roman" w:hAnsi="Times New Roman"/>
          <w:b/>
          <w:bCs/>
          <w:sz w:val="32"/>
          <w:szCs w:val="32"/>
        </w:rPr>
      </w:pPr>
    </w:p>
    <w:p w14:paraId="29245403" w14:textId="77777777" w:rsidR="00176F38" w:rsidRDefault="00176F38">
      <w:pPr>
        <w:rPr>
          <w:rFonts w:ascii="Times New Roman" w:hAnsi="Times New Roman"/>
          <w:b/>
          <w:bCs/>
          <w:sz w:val="32"/>
          <w:szCs w:val="32"/>
        </w:rPr>
      </w:pPr>
    </w:p>
    <w:p w14:paraId="783E717A" w14:textId="77777777" w:rsidR="00176F38" w:rsidRDefault="00176F38" w:rsidP="00176F38">
      <w:pPr>
        <w:rPr>
          <w:rFonts w:ascii="Times New Roman" w:hAnsi="Times New Roman"/>
          <w:b/>
          <w:bCs/>
          <w:sz w:val="28"/>
          <w:szCs w:val="28"/>
        </w:rPr>
      </w:pPr>
      <w:r w:rsidRPr="000E1C87">
        <w:rPr>
          <w:rFonts w:ascii="Times New Roman" w:hAnsi="Times New Roman"/>
          <w:b/>
          <w:bCs/>
          <w:sz w:val="28"/>
          <w:szCs w:val="28"/>
        </w:rPr>
        <w:t>B. Δημιουργία Περιπτώσεων Ελέγχου (</w:t>
      </w:r>
      <w:proofErr w:type="spellStart"/>
      <w:r w:rsidRPr="000E1C87">
        <w:rPr>
          <w:rFonts w:ascii="Times New Roman" w:hAnsi="Times New Roman"/>
          <w:b/>
          <w:bCs/>
          <w:sz w:val="28"/>
          <w:szCs w:val="28"/>
        </w:rPr>
        <w:t>TestCases</w:t>
      </w:r>
      <w:proofErr w:type="spellEnd"/>
      <w:r w:rsidRPr="000E1C87">
        <w:rPr>
          <w:rFonts w:ascii="Times New Roman" w:hAnsi="Times New Roman"/>
          <w:b/>
          <w:bCs/>
          <w:sz w:val="28"/>
          <w:szCs w:val="28"/>
        </w:rPr>
        <w:t>)</w:t>
      </w:r>
    </w:p>
    <w:p w14:paraId="72C2499E" w14:textId="77777777" w:rsidR="00176F38" w:rsidRPr="00176F38" w:rsidRDefault="00176F38">
      <w:pPr>
        <w:rPr>
          <w:rFonts w:ascii="Times New Roman" w:hAnsi="Times New Roman"/>
          <w:b/>
          <w:bCs/>
          <w:sz w:val="32"/>
          <w:szCs w:val="32"/>
        </w:rPr>
      </w:pPr>
    </w:p>
    <w:tbl>
      <w:tblPr>
        <w:tblW w:w="451.95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036"/>
        <w:gridCol w:w="2036"/>
        <w:gridCol w:w="2248"/>
        <w:gridCol w:w="2249"/>
        <w:gridCol w:w="235"/>
        <w:gridCol w:w="235"/>
      </w:tblGrid>
      <w:tr w:rsidR="00176F38" w14:paraId="76E2C822" w14:textId="77777777" w:rsidTr="00176F38">
        <w:tblPrEx>
          <w:tblCellMar>
            <w:top w:w="0pt" w:type="dxa"/>
            <w:bottom w:w="0pt" w:type="dxa"/>
          </w:tblCellMar>
        </w:tblPrEx>
        <w:trPr>
          <w:trHeight w:val="423"/>
        </w:trPr>
        <w:tc>
          <w:tcPr>
            <w:tcW w:w="101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A9E8CFA" w14:textId="77777777" w:rsidR="00176F38" w:rsidRPr="0076389E" w:rsidRDefault="00176F38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Hlk159866383"/>
            <w:proofErr w:type="spellStart"/>
            <w:r w:rsidRPr="0076389E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1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F9322C5" w14:textId="77777777" w:rsidR="00176F38" w:rsidRPr="0076389E" w:rsidRDefault="00176F38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ΣΥΝΘΗΚΗ ΕΙΣΟΔΟΥ</w:t>
            </w:r>
          </w:p>
        </w:tc>
        <w:tc>
          <w:tcPr>
            <w:tcW w:w="224.85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AA9B223" w14:textId="77777777" w:rsidR="00176F38" w:rsidRPr="0076389E" w:rsidRDefault="00176F38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ΑΝΑΜΕΝΟΜΕΝΑ ΑΠΟΤΕΛΕΣΜΑΤΑ</w:t>
            </w:r>
          </w:p>
        </w:tc>
        <w:tc>
          <w:tcPr>
            <w:tcW w:w="11.75pt" w:type="dxa"/>
          </w:tcPr>
          <w:p w14:paraId="38C8A750" w14:textId="77777777" w:rsidR="00176F38" w:rsidRDefault="00176F38">
            <w:pPr>
              <w:spacing w:after="0pt" w:line="12pt" w:lineRule="auto"/>
            </w:pPr>
          </w:p>
        </w:tc>
        <w:tc>
          <w:tcPr>
            <w:tcW w:w="11.75pt" w:type="dxa"/>
          </w:tcPr>
          <w:p w14:paraId="0B23C900" w14:textId="2265DC7F" w:rsidR="00176F38" w:rsidRDefault="00176F38">
            <w:pPr>
              <w:spacing w:after="0pt" w:line="12pt" w:lineRule="auto"/>
            </w:pPr>
          </w:p>
        </w:tc>
      </w:tr>
      <w:tr w:rsidR="00176F38" w14:paraId="131A3417" w14:textId="77777777" w:rsidTr="00176F38">
        <w:tblPrEx>
          <w:tblCellMar>
            <w:top w:w="0pt" w:type="dxa"/>
            <w:bottom w:w="0pt" w:type="dxa"/>
          </w:tblCellMar>
        </w:tblPrEx>
        <w:trPr>
          <w:trHeight w:val="423"/>
        </w:trPr>
        <w:tc>
          <w:tcPr>
            <w:tcW w:w="101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524B6F6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C8BE9E4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98804F" w14:textId="77777777" w:rsidR="00176F38" w:rsidRPr="0076389E" w:rsidRDefault="00176F38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ΑΠΟΤΕΛΕΣΜΑ 1</w:t>
            </w:r>
          </w:p>
        </w:tc>
        <w:tc>
          <w:tcPr>
            <w:tcW w:w="11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B7F1E2D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ΑΠΟΤΕΛΕΣΜΑ 2</w:t>
            </w:r>
          </w:p>
        </w:tc>
        <w:tc>
          <w:tcPr>
            <w:tcW w:w="11.75pt" w:type="dxa"/>
          </w:tcPr>
          <w:p w14:paraId="75286894" w14:textId="77777777" w:rsidR="00176F38" w:rsidRDefault="00176F38"/>
        </w:tc>
        <w:tc>
          <w:tcPr>
            <w:tcW w:w="11.75pt" w:type="dxa"/>
          </w:tcPr>
          <w:p w14:paraId="56B5AF7D" w14:textId="04C7843A" w:rsidR="00176F38" w:rsidRDefault="00176F38"/>
        </w:tc>
      </w:tr>
      <w:tr w:rsidR="00176F38" w14:paraId="1BB64925" w14:textId="77777777" w:rsidTr="00176F38">
        <w:tblPrEx>
          <w:tblCellMar>
            <w:top w:w="0pt" w:type="dxa"/>
            <w:bottom w:w="0pt" w:type="dxa"/>
          </w:tblCellMar>
        </w:tblPrEx>
        <w:trPr>
          <w:trHeight w:val="654"/>
        </w:trPr>
        <w:tc>
          <w:tcPr>
            <w:tcW w:w="101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56B714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F4D1C7C" w14:textId="39A9159D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C4AC1D8" w14:textId="239FDEEF" w:rsidR="00176F38" w:rsidRPr="0076389E" w:rsidRDefault="00176F38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"example1", "2102615476", "6975367829", new </w:t>
            </w:r>
            <w:proofErr w:type="spellStart"/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1997, 5, 9), new </w:t>
            </w:r>
            <w:proofErr w:type="spell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(2020, 1, 1)</w:t>
            </w:r>
          </w:p>
        </w:tc>
        <w:tc>
          <w:tcPr>
            <w:tcW w:w="112.4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AFB84F6" w14:textId="77777777" w:rsidR="00176F38" w:rsidRPr="0076389E" w:rsidRDefault="00176F38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12.45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E28B731" w14:textId="77777777" w:rsidR="00176F38" w:rsidRPr="0076389E" w:rsidRDefault="00176F38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.75pt" w:type="dxa"/>
          </w:tcPr>
          <w:p w14:paraId="1731F367" w14:textId="77777777" w:rsidR="00176F38" w:rsidRDefault="00176F38">
            <w:pPr>
              <w:spacing w:after="0pt" w:line="12pt" w:lineRule="auto"/>
            </w:pPr>
          </w:p>
        </w:tc>
        <w:tc>
          <w:tcPr>
            <w:tcW w:w="11.75pt" w:type="dxa"/>
          </w:tcPr>
          <w:p w14:paraId="7B08CD3B" w14:textId="2A40E8DB" w:rsidR="00176F38" w:rsidRDefault="00176F38">
            <w:pPr>
              <w:spacing w:after="0pt" w:line="12pt" w:lineRule="auto"/>
            </w:pPr>
          </w:p>
        </w:tc>
      </w:tr>
      <w:tr w:rsidR="00176F38" w14:paraId="6D65F583" w14:textId="77777777" w:rsidTr="00176F38">
        <w:tblPrEx>
          <w:tblCellMar>
            <w:top w:w="0pt" w:type="dxa"/>
            <w:bottom w:w="0pt" w:type="dxa"/>
          </w:tblCellMar>
        </w:tblPrEx>
        <w:trPr>
          <w:trHeight w:val="423"/>
        </w:trPr>
        <w:tc>
          <w:tcPr>
            <w:tcW w:w="101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B20DBE5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6A0B6A8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.4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E8C3C67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.45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4F5E827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03D8F5F7" w14:textId="77777777" w:rsidR="00176F38" w:rsidRDefault="00176F38">
            <w:pPr>
              <w:spacing w:after="0pt" w:line="12pt" w:lineRule="auto"/>
            </w:pPr>
          </w:p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8D7E480" w14:textId="725361B9" w:rsidR="00176F38" w:rsidRDefault="00176F38">
            <w:pPr>
              <w:spacing w:after="0pt" w:line="12pt" w:lineRule="auto"/>
            </w:pPr>
          </w:p>
        </w:tc>
      </w:tr>
      <w:tr w:rsidR="00176F38" w14:paraId="06C96F95" w14:textId="77777777" w:rsidTr="00176F38">
        <w:tblPrEx>
          <w:tblCellMar>
            <w:top w:w="0pt" w:type="dxa"/>
            <w:bottom w:w="0pt" w:type="dxa"/>
          </w:tblCellMar>
        </w:tblPrEx>
        <w:trPr>
          <w:trHeight w:val="423"/>
        </w:trPr>
        <w:tc>
          <w:tcPr>
            <w:tcW w:w="101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B889BD2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CEC398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.4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1328540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.45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A2E925C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58CCEED7" w14:textId="77777777" w:rsidR="00176F38" w:rsidRDefault="00176F38"/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7B1B068" w14:textId="3560ACAB" w:rsidR="00176F38" w:rsidRDefault="00176F38"/>
        </w:tc>
      </w:tr>
      <w:tr w:rsidR="00176F38" w14:paraId="43A61014" w14:textId="77777777" w:rsidTr="00176F38">
        <w:tblPrEx>
          <w:tblCellMar>
            <w:top w:w="0pt" w:type="dxa"/>
            <w:bottom w:w="0pt" w:type="dxa"/>
          </w:tblCellMar>
        </w:tblPrEx>
        <w:trPr>
          <w:trHeight w:val="423"/>
        </w:trPr>
        <w:tc>
          <w:tcPr>
            <w:tcW w:w="101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8CA6CE2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8C01E6E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.4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D5C0D0B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.45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F6D49D8" w14:textId="77777777" w:rsidR="00176F38" w:rsidRPr="0076389E" w:rsidRDefault="00176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44C0FD69" w14:textId="77777777" w:rsidR="00176F38" w:rsidRDefault="00176F38"/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EB6BE0E" w14:textId="48F39C53" w:rsidR="00176F38" w:rsidRDefault="00176F38"/>
        </w:tc>
      </w:tr>
      <w:tr w:rsidR="00176F38" w:rsidRPr="003F3AD0" w14:paraId="3EF5AC7E" w14:textId="77777777" w:rsidTr="00176F38">
        <w:tblPrEx>
          <w:tblCellMar>
            <w:top w:w="0pt" w:type="dxa"/>
            <w:bottom w:w="0pt" w:type="dxa"/>
          </w:tblCellMar>
        </w:tblPrEx>
        <w:trPr>
          <w:trHeight w:val="423"/>
        </w:trPr>
        <w:tc>
          <w:tcPr>
            <w:tcW w:w="10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BFD0F13" w14:textId="55206F32" w:rsidR="00176F38" w:rsidRPr="0076389E" w:rsidRDefault="00176F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38170F" w14:textId="70CB8B74" w:rsidR="00176F38" w:rsidRPr="0076389E" w:rsidRDefault="00176F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"example2", "2102615476", "6975367829", new </w:t>
            </w:r>
            <w:proofErr w:type="spellStart"/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1999, 5, 9), new </w:t>
            </w:r>
            <w:proofErr w:type="spell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(2021, 1, 1)</w:t>
            </w:r>
          </w:p>
        </w:tc>
        <w:tc>
          <w:tcPr>
            <w:tcW w:w="112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0D9550B" w14:textId="3FB19580" w:rsidR="00176F38" w:rsidRPr="0076389E" w:rsidRDefault="00176F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1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CA0627C" w14:textId="1AC12E23" w:rsidR="00176F38" w:rsidRPr="0076389E" w:rsidRDefault="00176F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6AAF2A7A" w14:textId="77777777" w:rsidR="00176F38" w:rsidRPr="003F3AD0" w:rsidRDefault="00176F38">
            <w:pPr>
              <w:rPr>
                <w:lang w:val="en-US"/>
              </w:rPr>
            </w:pPr>
          </w:p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EF0091" w14:textId="3AC67625" w:rsidR="00176F38" w:rsidRPr="003F3AD0" w:rsidRDefault="00176F38">
            <w:pPr>
              <w:rPr>
                <w:lang w:val="en-US"/>
              </w:rPr>
            </w:pPr>
          </w:p>
        </w:tc>
      </w:tr>
      <w:tr w:rsidR="00176F38" w:rsidRPr="003F3AD0" w14:paraId="5BFCDDE0" w14:textId="77777777" w:rsidTr="00176F38">
        <w:tblPrEx>
          <w:tblCellMar>
            <w:top w:w="0pt" w:type="dxa"/>
            <w:bottom w:w="0pt" w:type="dxa"/>
          </w:tblCellMar>
        </w:tblPrEx>
        <w:trPr>
          <w:trHeight w:val="423"/>
        </w:trPr>
        <w:tc>
          <w:tcPr>
            <w:tcW w:w="10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E73450" w14:textId="3A0F7CD9" w:rsidR="00176F38" w:rsidRPr="0076389E" w:rsidRDefault="00176F38" w:rsidP="003F3A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DCED966" w14:textId="32C96853" w:rsidR="00176F38" w:rsidRPr="0076389E" w:rsidRDefault="00176F38" w:rsidP="003F3A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"example3", "2102615476", "6975367829", new </w:t>
            </w:r>
            <w:proofErr w:type="spellStart"/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2001, 5, 9), new </w:t>
            </w:r>
            <w:proofErr w:type="spell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(2019, 1, 1)</w:t>
            </w:r>
          </w:p>
        </w:tc>
        <w:tc>
          <w:tcPr>
            <w:tcW w:w="112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376ED1B" w14:textId="2C016619" w:rsidR="00176F38" w:rsidRPr="0076389E" w:rsidRDefault="00176F38" w:rsidP="003F3A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72F07C" w14:textId="4CB68820" w:rsidR="00176F38" w:rsidRPr="0076389E" w:rsidRDefault="00176F38" w:rsidP="003F3A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03C99E99" w14:textId="77777777" w:rsidR="00176F38" w:rsidRPr="003F3AD0" w:rsidRDefault="00176F38" w:rsidP="003F3AD0">
            <w:pPr>
              <w:rPr>
                <w:lang w:val="en-US"/>
              </w:rPr>
            </w:pPr>
          </w:p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880B06B" w14:textId="5CFD7DA2" w:rsidR="00176F38" w:rsidRPr="003F3AD0" w:rsidRDefault="00176F38" w:rsidP="003F3AD0">
            <w:pPr>
              <w:rPr>
                <w:lang w:val="en-US"/>
              </w:rPr>
            </w:pPr>
          </w:p>
        </w:tc>
      </w:tr>
      <w:tr w:rsidR="00176F38" w:rsidRPr="003F3AD0" w14:paraId="36595309" w14:textId="77777777" w:rsidTr="00176F38">
        <w:tblPrEx>
          <w:tblCellMar>
            <w:top w:w="0pt" w:type="dxa"/>
            <w:bottom w:w="0pt" w:type="dxa"/>
          </w:tblCellMar>
        </w:tblPrEx>
        <w:trPr>
          <w:trHeight w:val="423"/>
        </w:trPr>
        <w:tc>
          <w:tcPr>
            <w:tcW w:w="10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ED8AE86" w14:textId="11911290" w:rsidR="00176F38" w:rsidRPr="0076389E" w:rsidRDefault="00176F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ABFD7C" w14:textId="53C07D2B" w:rsidR="00176F38" w:rsidRPr="0076389E" w:rsidRDefault="00176F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"example4", "2102615476", "6975367829", new </w:t>
            </w:r>
            <w:proofErr w:type="spellStart"/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1995, 5, 9), new </w:t>
            </w:r>
            <w:proofErr w:type="spell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(2017, 1, 1)</w:t>
            </w:r>
          </w:p>
        </w:tc>
        <w:tc>
          <w:tcPr>
            <w:tcW w:w="112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28375E" w14:textId="2D8EEE8A" w:rsidR="00176F38" w:rsidRPr="0076389E" w:rsidRDefault="00176F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1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FE0E944" w14:textId="5F61E8EA" w:rsidR="00176F38" w:rsidRPr="0076389E" w:rsidRDefault="00176F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7885BD57" w14:textId="77777777" w:rsidR="00176F38" w:rsidRPr="003F3AD0" w:rsidRDefault="00176F38">
            <w:pPr>
              <w:rPr>
                <w:lang w:val="en-US"/>
              </w:rPr>
            </w:pPr>
          </w:p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61A08F" w14:textId="68D618E3" w:rsidR="00176F38" w:rsidRPr="003F3AD0" w:rsidRDefault="00176F38">
            <w:pPr>
              <w:rPr>
                <w:lang w:val="en-US"/>
              </w:rPr>
            </w:pPr>
          </w:p>
        </w:tc>
      </w:tr>
      <w:tr w:rsidR="00176F38" w:rsidRPr="003F3AD0" w14:paraId="55606030" w14:textId="77777777" w:rsidTr="00176F38">
        <w:tblPrEx>
          <w:tblCellMar>
            <w:top w:w="0pt" w:type="dxa"/>
            <w:bottom w:w="0pt" w:type="dxa"/>
          </w:tblCellMar>
        </w:tblPrEx>
        <w:trPr>
          <w:trHeight w:val="423"/>
        </w:trPr>
        <w:tc>
          <w:tcPr>
            <w:tcW w:w="10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D345E1" w14:textId="1A8EAD0C" w:rsidR="00176F38" w:rsidRPr="0076389E" w:rsidRDefault="00176F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32C98C4" w14:textId="59654128" w:rsidR="00176F38" w:rsidRPr="0076389E" w:rsidRDefault="00176F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"example5", "2102615476", "6975367829", new </w:t>
            </w:r>
            <w:proofErr w:type="spellStart"/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1994, 5, 9), new </w:t>
            </w:r>
            <w:proofErr w:type="spell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(2016, 1, 1)</w:t>
            </w:r>
          </w:p>
        </w:tc>
        <w:tc>
          <w:tcPr>
            <w:tcW w:w="112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0ED4A61" w14:textId="60C28F1A" w:rsidR="00176F38" w:rsidRPr="0076389E" w:rsidRDefault="00176F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A4B4767" w14:textId="22F8B07D" w:rsidR="00176F38" w:rsidRPr="0076389E" w:rsidRDefault="00176F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2E2EA73A" w14:textId="77777777" w:rsidR="00176F38" w:rsidRPr="003F3AD0" w:rsidRDefault="00176F38">
            <w:pPr>
              <w:rPr>
                <w:lang w:val="en-US"/>
              </w:rPr>
            </w:pPr>
          </w:p>
        </w:tc>
        <w:tc>
          <w:tcPr>
            <w:tcW w:w="11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FEFDED" w14:textId="3DBD9CA1" w:rsidR="00176F38" w:rsidRPr="003F3AD0" w:rsidRDefault="00176F38">
            <w:pPr>
              <w:rPr>
                <w:lang w:val="en-US"/>
              </w:rPr>
            </w:pPr>
          </w:p>
        </w:tc>
      </w:tr>
      <w:bookmarkEnd w:id="0"/>
    </w:tbl>
    <w:p w14:paraId="54C3A5CF" w14:textId="77777777" w:rsidR="00B85540" w:rsidRPr="003F3AD0" w:rsidRDefault="00B85540">
      <w:pPr>
        <w:rPr>
          <w:lang w:val="en-US"/>
        </w:rPr>
      </w:pPr>
    </w:p>
    <w:p w14:paraId="68F5A634" w14:textId="77777777" w:rsidR="00176F38" w:rsidRPr="00176F38" w:rsidRDefault="00176F38" w:rsidP="00176F38">
      <w:pPr>
        <w:rPr>
          <w:rFonts w:ascii="Times New Roman" w:hAnsi="Times New Roman"/>
          <w:b/>
          <w:bCs/>
          <w:sz w:val="28"/>
          <w:szCs w:val="28"/>
        </w:rPr>
      </w:pPr>
      <w:r w:rsidRPr="00176F38">
        <w:rPr>
          <w:rFonts w:ascii="Times New Roman" w:hAnsi="Times New Roman"/>
          <w:b/>
          <w:bCs/>
          <w:sz w:val="28"/>
          <w:szCs w:val="28"/>
        </w:rPr>
        <w:lastRenderedPageBreak/>
        <w:t>Γ. Ανάπτυξη Ελέγχων Μονάδων (</w:t>
      </w:r>
      <w:proofErr w:type="spellStart"/>
      <w:r w:rsidRPr="00176F38">
        <w:rPr>
          <w:rFonts w:ascii="Times New Roman" w:hAnsi="Times New Roman"/>
          <w:b/>
          <w:bCs/>
          <w:sz w:val="28"/>
          <w:szCs w:val="28"/>
        </w:rPr>
        <w:t>UnitTests</w:t>
      </w:r>
      <w:proofErr w:type="spellEnd"/>
      <w:r w:rsidRPr="00176F38">
        <w:rPr>
          <w:rFonts w:ascii="Times New Roman" w:hAnsi="Times New Roman"/>
          <w:b/>
          <w:bCs/>
          <w:sz w:val="28"/>
          <w:szCs w:val="28"/>
        </w:rPr>
        <w:t>)</w:t>
      </w:r>
    </w:p>
    <w:p w14:paraId="4DDF4545" w14:textId="3F916DDA" w:rsidR="00E41863" w:rsidRPr="00176F38" w:rsidRDefault="0056044D">
      <w:r>
        <w:rPr>
          <w:noProof/>
        </w:rPr>
        <w:drawing>
          <wp:inline distT="0" distB="0" distL="0" distR="0" wp14:anchorId="493019FD" wp14:editId="426B6BC9">
            <wp:extent cx="5274310" cy="3117850"/>
            <wp:effectExtent l="0" t="0" r="2540" b="6350"/>
            <wp:docPr id="1536982831" name="Εικόνα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36982831" name="Εικόνα 153698283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49C5" w14:textId="77777777" w:rsidR="00795076" w:rsidRPr="00176F38" w:rsidRDefault="00795076"/>
    <w:p w14:paraId="65BE13F7" w14:textId="77777777" w:rsidR="00795076" w:rsidRPr="00176F38" w:rsidRDefault="00795076"/>
    <w:p w14:paraId="5B0DB000" w14:textId="5413EFE7" w:rsidR="00795076" w:rsidRPr="0056044D" w:rsidRDefault="0076389E">
      <w:pPr>
        <w:rPr>
          <w:rFonts w:ascii="Times New Roman" w:hAnsi="Times New Roman"/>
          <w:b/>
          <w:bCs/>
          <w:sz w:val="32"/>
          <w:szCs w:val="32"/>
        </w:rPr>
      </w:pPr>
      <w:r w:rsidRPr="0056044D">
        <w:rPr>
          <w:rFonts w:ascii="Times New Roman" w:hAnsi="Times New Roman"/>
          <w:b/>
          <w:bCs/>
          <w:sz w:val="32"/>
          <w:szCs w:val="32"/>
        </w:rPr>
        <w:t xml:space="preserve">6. </w:t>
      </w:r>
      <w:proofErr w:type="spellStart"/>
      <w:r w:rsidRPr="0056044D">
        <w:rPr>
          <w:rFonts w:ascii="Times New Roman" w:hAnsi="Times New Roman"/>
          <w:b/>
          <w:bCs/>
          <w:sz w:val="32"/>
          <w:szCs w:val="32"/>
        </w:rPr>
        <w:t>int</w:t>
      </w:r>
      <w:proofErr w:type="spellEnd"/>
      <w:r w:rsidRPr="0056044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6044D">
        <w:rPr>
          <w:rFonts w:ascii="Times New Roman" w:hAnsi="Times New Roman"/>
          <w:b/>
          <w:bCs/>
          <w:sz w:val="32"/>
          <w:szCs w:val="32"/>
        </w:rPr>
        <w:t>LiveInAthens</w:t>
      </w:r>
      <w:proofErr w:type="spellEnd"/>
      <w:r w:rsidRPr="0056044D">
        <w:rPr>
          <w:rFonts w:ascii="Times New Roman" w:hAnsi="Times New Roman"/>
          <w:b/>
          <w:bCs/>
          <w:sz w:val="32"/>
          <w:szCs w:val="32"/>
        </w:rPr>
        <w:t>(</w:t>
      </w:r>
      <w:proofErr w:type="spellStart"/>
      <w:r w:rsidRPr="0056044D">
        <w:rPr>
          <w:rFonts w:ascii="Times New Roman" w:hAnsi="Times New Roman"/>
          <w:b/>
          <w:bCs/>
          <w:sz w:val="32"/>
          <w:szCs w:val="32"/>
        </w:rPr>
        <w:t>Employee</w:t>
      </w:r>
      <w:proofErr w:type="spellEnd"/>
      <w:r w:rsidRPr="0056044D">
        <w:rPr>
          <w:rFonts w:ascii="Times New Roman" w:hAnsi="Times New Roman"/>
          <w:b/>
          <w:bCs/>
          <w:sz w:val="32"/>
          <w:szCs w:val="32"/>
        </w:rPr>
        <w:t xml:space="preserve">[] </w:t>
      </w:r>
      <w:proofErr w:type="spellStart"/>
      <w:r w:rsidRPr="0056044D">
        <w:rPr>
          <w:rFonts w:ascii="Times New Roman" w:hAnsi="Times New Roman"/>
          <w:b/>
          <w:bCs/>
          <w:sz w:val="32"/>
          <w:szCs w:val="32"/>
        </w:rPr>
        <w:t>Empls</w:t>
      </w:r>
      <w:proofErr w:type="spellEnd"/>
      <w:r w:rsidRPr="0056044D">
        <w:rPr>
          <w:rFonts w:ascii="Times New Roman" w:hAnsi="Times New Roman"/>
          <w:b/>
          <w:bCs/>
          <w:sz w:val="32"/>
          <w:szCs w:val="32"/>
        </w:rPr>
        <w:t>)</w:t>
      </w:r>
    </w:p>
    <w:p w14:paraId="3A39BEC9" w14:textId="77777777" w:rsidR="0056044D" w:rsidRPr="00176F38" w:rsidRDefault="0056044D" w:rsidP="0056044D">
      <w:pPr>
        <w:rPr>
          <w:rFonts w:ascii="Times New Roman" w:hAnsi="Times New Roman"/>
          <w:b/>
          <w:bCs/>
          <w:sz w:val="28"/>
          <w:szCs w:val="28"/>
        </w:rPr>
      </w:pPr>
      <w:r w:rsidRPr="00176F38">
        <w:rPr>
          <w:rFonts w:ascii="Times New Roman" w:hAnsi="Times New Roman"/>
          <w:b/>
          <w:bCs/>
          <w:sz w:val="28"/>
          <w:szCs w:val="28"/>
        </w:rPr>
        <w:t>Α. Ανάπτυξη Βιβλιοθήκης Συναρτήσεων (DLL) για την Διαχείριση Προσωπικού</w:t>
      </w:r>
    </w:p>
    <w:p w14:paraId="43A561C6" w14:textId="732DC700" w:rsidR="00795076" w:rsidRDefault="0056044D">
      <w:r>
        <w:rPr>
          <w:noProof/>
        </w:rPr>
        <w:drawing>
          <wp:inline distT="0" distB="0" distL="0" distR="0" wp14:anchorId="3E383566" wp14:editId="6A36CFC5">
            <wp:extent cx="5274310" cy="1645285"/>
            <wp:effectExtent l="0" t="0" r="2540" b="0"/>
            <wp:docPr id="184382522" name="Εικόνα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4382522" name="Εικόνα 1843825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DE9D" w14:textId="77777777" w:rsidR="0056044D" w:rsidRDefault="0056044D"/>
    <w:p w14:paraId="336C932C" w14:textId="77777777" w:rsidR="0056044D" w:rsidRDefault="0056044D"/>
    <w:p w14:paraId="0AC8BCD1" w14:textId="77777777" w:rsidR="0056044D" w:rsidRDefault="0056044D"/>
    <w:p w14:paraId="73B531C4" w14:textId="77777777" w:rsidR="0056044D" w:rsidRDefault="0056044D"/>
    <w:p w14:paraId="6DF4E704" w14:textId="77777777" w:rsidR="0056044D" w:rsidRDefault="0056044D"/>
    <w:p w14:paraId="76F148BD" w14:textId="77777777" w:rsidR="0056044D" w:rsidRDefault="0056044D" w:rsidP="0056044D">
      <w:pPr>
        <w:rPr>
          <w:rFonts w:ascii="Times New Roman" w:hAnsi="Times New Roman"/>
          <w:b/>
          <w:bCs/>
          <w:sz w:val="28"/>
          <w:szCs w:val="28"/>
        </w:rPr>
      </w:pPr>
      <w:r w:rsidRPr="000E1C87">
        <w:rPr>
          <w:rFonts w:ascii="Times New Roman" w:hAnsi="Times New Roman"/>
          <w:b/>
          <w:bCs/>
          <w:sz w:val="28"/>
          <w:szCs w:val="28"/>
        </w:rPr>
        <w:t>B. Δημιουργία Περιπτώσεων Ελέγχου (</w:t>
      </w:r>
      <w:proofErr w:type="spellStart"/>
      <w:r w:rsidRPr="000E1C87">
        <w:rPr>
          <w:rFonts w:ascii="Times New Roman" w:hAnsi="Times New Roman"/>
          <w:b/>
          <w:bCs/>
          <w:sz w:val="28"/>
          <w:szCs w:val="28"/>
        </w:rPr>
        <w:t>TestCases</w:t>
      </w:r>
      <w:proofErr w:type="spellEnd"/>
      <w:r w:rsidRPr="000E1C87">
        <w:rPr>
          <w:rFonts w:ascii="Times New Roman" w:hAnsi="Times New Roman"/>
          <w:b/>
          <w:bCs/>
          <w:sz w:val="28"/>
          <w:szCs w:val="28"/>
        </w:rPr>
        <w:t>)</w:t>
      </w:r>
    </w:p>
    <w:p w14:paraId="211805FD" w14:textId="77777777" w:rsidR="0056044D" w:rsidRPr="0056044D" w:rsidRDefault="0056044D"/>
    <w:tbl>
      <w:tblPr>
        <w:tblW w:w="440.2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036"/>
        <w:gridCol w:w="3345"/>
        <w:gridCol w:w="2248"/>
        <w:gridCol w:w="1175"/>
      </w:tblGrid>
      <w:tr w:rsidR="00795076" w14:paraId="5C5B8FE6" w14:textId="77777777" w:rsidTr="0056044D">
        <w:tblPrEx>
          <w:tblCellMar>
            <w:top w:w="0pt" w:type="dxa"/>
            <w:bottom w:w="0pt" w:type="dxa"/>
          </w:tblCellMar>
        </w:tblPrEx>
        <w:trPr>
          <w:trHeight w:val="423"/>
        </w:trPr>
        <w:tc>
          <w:tcPr>
            <w:tcW w:w="101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C9F63E7" w14:textId="77777777" w:rsidR="00795076" w:rsidRPr="0076389E" w:rsidRDefault="00795076" w:rsidP="00860EFF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6389E">
              <w:rPr>
                <w:rFonts w:ascii="Times New Roman" w:hAnsi="Times New Roman"/>
                <w:sz w:val="24"/>
                <w:szCs w:val="24"/>
              </w:rPr>
              <w:lastRenderedPageBreak/>
              <w:t>id</w:t>
            </w:r>
            <w:proofErr w:type="spellEnd"/>
          </w:p>
        </w:tc>
        <w:tc>
          <w:tcPr>
            <w:tcW w:w="167.25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9C88EC1" w14:textId="77777777" w:rsidR="00795076" w:rsidRPr="0076389E" w:rsidRDefault="00795076" w:rsidP="00860EFF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ΣΥΝΘΗΚΗ ΕΙΣΟΔΟΥ</w:t>
            </w:r>
          </w:p>
        </w:tc>
        <w:tc>
          <w:tcPr>
            <w:tcW w:w="112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E194313" w14:textId="77777777" w:rsidR="00795076" w:rsidRPr="0076389E" w:rsidRDefault="00795076" w:rsidP="00860EFF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ΑΝΑΜΕΝΟΜΕΝΑ ΑΠΟΤΕΛΕΣΜΑΤΑ</w:t>
            </w:r>
          </w:p>
        </w:tc>
        <w:tc>
          <w:tcPr>
            <w:tcW w:w="58.75pt" w:type="dxa"/>
          </w:tcPr>
          <w:p w14:paraId="5A2F1C3F" w14:textId="77777777" w:rsidR="00795076" w:rsidRDefault="00795076" w:rsidP="00860EFF">
            <w:pPr>
              <w:spacing w:after="0pt" w:line="12pt" w:lineRule="auto"/>
            </w:pPr>
          </w:p>
        </w:tc>
      </w:tr>
      <w:tr w:rsidR="00795076" w14:paraId="731702B1" w14:textId="77777777" w:rsidTr="0056044D">
        <w:tblPrEx>
          <w:tblCellMar>
            <w:top w:w="0pt" w:type="dxa"/>
            <w:bottom w:w="0pt" w:type="dxa"/>
          </w:tblCellMar>
        </w:tblPrEx>
        <w:trPr>
          <w:gridAfter w:val="1"/>
          <w:wAfter w:w="58.75pt" w:type="dxa"/>
          <w:trHeight w:val="423"/>
        </w:trPr>
        <w:tc>
          <w:tcPr>
            <w:tcW w:w="101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AC63CA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.25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37D122D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02F215E" w14:textId="77777777" w:rsidR="00795076" w:rsidRPr="0076389E" w:rsidRDefault="00795076" w:rsidP="00860EFF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ΑΠΟΤΕΛΕΣΜΑ 1</w:t>
            </w:r>
          </w:p>
        </w:tc>
      </w:tr>
      <w:tr w:rsidR="00795076" w14:paraId="29F3C1C1" w14:textId="77777777" w:rsidTr="0056044D">
        <w:tblPrEx>
          <w:tblCellMar>
            <w:top w:w="0pt" w:type="dxa"/>
            <w:bottom w:w="0pt" w:type="dxa"/>
          </w:tblCellMar>
        </w:tblPrEx>
        <w:trPr>
          <w:gridAfter w:val="1"/>
          <w:wAfter w:w="58.75pt" w:type="dxa"/>
          <w:trHeight w:val="654"/>
        </w:trPr>
        <w:tc>
          <w:tcPr>
            <w:tcW w:w="101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CF2E12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</w:rPr>
            </w:pPr>
            <w:r w:rsidRPr="0076389E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B27466D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.25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F8ADC4" w14:textId="0AEE3FFD" w:rsidR="00795076" w:rsidRPr="0076389E" w:rsidRDefault="00795076" w:rsidP="00860EFF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Employee[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] = {</w:t>
            </w:r>
          </w:p>
          <w:p w14:paraId="18639050" w14:textId="77777777" w:rsidR="00795076" w:rsidRPr="0076389E" w:rsidRDefault="00795076" w:rsidP="00860EFF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</w:t>
            </w: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"2102615476"</w:t>
            </w: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…),</w:t>
            </w:r>
          </w:p>
          <w:p w14:paraId="1117AF59" w14:textId="47F69790" w:rsidR="00795076" w:rsidRPr="0076389E" w:rsidRDefault="00795076" w:rsidP="00795076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…,"2105625476"…),</w:t>
            </w:r>
          </w:p>
          <w:p w14:paraId="54AE90D1" w14:textId="40011782" w:rsidR="00795076" w:rsidRPr="0076389E" w:rsidRDefault="00795076" w:rsidP="00795076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…,"2209893944"…),</w:t>
            </w:r>
          </w:p>
          <w:p w14:paraId="5E029044" w14:textId="77777777" w:rsidR="00700C3E" w:rsidRPr="0076389E" w:rsidRDefault="00795076" w:rsidP="00795076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…,"2102915476"…)</w:t>
            </w:r>
          </w:p>
          <w:p w14:paraId="7728F18A" w14:textId="66F19C35" w:rsidR="00795076" w:rsidRPr="0076389E" w:rsidRDefault="00795076" w:rsidP="00795076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1CC58DEE" w14:textId="7432EF73" w:rsidR="00795076" w:rsidRPr="0076389E" w:rsidRDefault="00795076" w:rsidP="00860EFF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2.4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E29E21" w14:textId="6B7536CD" w:rsidR="00795076" w:rsidRPr="0076389E" w:rsidRDefault="00795076" w:rsidP="00860EFF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795076" w14:paraId="161D3581" w14:textId="77777777" w:rsidTr="0056044D">
        <w:tblPrEx>
          <w:tblCellMar>
            <w:top w:w="0pt" w:type="dxa"/>
            <w:bottom w:w="0pt" w:type="dxa"/>
          </w:tblCellMar>
        </w:tblPrEx>
        <w:trPr>
          <w:gridAfter w:val="1"/>
          <w:wAfter w:w="58.75pt" w:type="dxa"/>
          <w:trHeight w:val="449"/>
        </w:trPr>
        <w:tc>
          <w:tcPr>
            <w:tcW w:w="101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75CDC10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.25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0730837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.4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80ED483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5076" w14:paraId="4C98436D" w14:textId="77777777" w:rsidTr="0056044D">
        <w:tblPrEx>
          <w:tblCellMar>
            <w:top w:w="0pt" w:type="dxa"/>
            <w:bottom w:w="0pt" w:type="dxa"/>
          </w:tblCellMar>
        </w:tblPrEx>
        <w:trPr>
          <w:gridAfter w:val="1"/>
          <w:wAfter w:w="58.75pt" w:type="dxa"/>
          <w:trHeight w:val="449"/>
        </w:trPr>
        <w:tc>
          <w:tcPr>
            <w:tcW w:w="101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9A63DC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.25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2F5F27F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.4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064CA7B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5076" w14:paraId="7484643C" w14:textId="77777777" w:rsidTr="0056044D">
        <w:tblPrEx>
          <w:tblCellMar>
            <w:top w:w="0pt" w:type="dxa"/>
            <w:bottom w:w="0pt" w:type="dxa"/>
          </w:tblCellMar>
        </w:tblPrEx>
        <w:trPr>
          <w:gridAfter w:val="1"/>
          <w:wAfter w:w="58.75pt" w:type="dxa"/>
          <w:trHeight w:val="449"/>
        </w:trPr>
        <w:tc>
          <w:tcPr>
            <w:tcW w:w="101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85F986C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.25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6672952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.4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A91092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5076" w:rsidRPr="003F3AD0" w14:paraId="041884ED" w14:textId="77777777" w:rsidTr="0056044D">
        <w:tblPrEx>
          <w:tblCellMar>
            <w:top w:w="0pt" w:type="dxa"/>
            <w:bottom w:w="0pt" w:type="dxa"/>
          </w:tblCellMar>
        </w:tblPrEx>
        <w:trPr>
          <w:gridAfter w:val="1"/>
          <w:wAfter w:w="58.75pt" w:type="dxa"/>
          <w:trHeight w:val="423"/>
        </w:trPr>
        <w:tc>
          <w:tcPr>
            <w:tcW w:w="10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6064E41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B598696" w14:textId="77777777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Employee[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] = {</w:t>
            </w:r>
          </w:p>
          <w:p w14:paraId="648D1B21" w14:textId="4FD18C71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…,"2402615476"…),</w:t>
            </w:r>
          </w:p>
          <w:p w14:paraId="1456BDE6" w14:textId="3B6C5A16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…,"2505625476"…),</w:t>
            </w:r>
          </w:p>
          <w:p w14:paraId="5EBFCC29" w14:textId="1B380107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…,"2609893944"…),</w:t>
            </w:r>
          </w:p>
          <w:p w14:paraId="7F083627" w14:textId="2397CB82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…,"2802915476"…)</w:t>
            </w:r>
          </w:p>
          <w:p w14:paraId="791280A2" w14:textId="77777777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0AF4E237" w14:textId="3B77508A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2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972035" w14:textId="37D3405F" w:rsidR="00795076" w:rsidRPr="0076389E" w:rsidRDefault="00700C3E" w:rsidP="00860E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95076" w:rsidRPr="003F3AD0" w14:paraId="029DBB50" w14:textId="77777777" w:rsidTr="0056044D">
        <w:tblPrEx>
          <w:tblCellMar>
            <w:top w:w="0pt" w:type="dxa"/>
            <w:bottom w:w="0pt" w:type="dxa"/>
          </w:tblCellMar>
        </w:tblPrEx>
        <w:trPr>
          <w:gridAfter w:val="1"/>
          <w:wAfter w:w="58.75pt" w:type="dxa"/>
          <w:trHeight w:val="423"/>
        </w:trPr>
        <w:tc>
          <w:tcPr>
            <w:tcW w:w="10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BB02F52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CBD3645" w14:textId="77777777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Employee[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] = {</w:t>
            </w:r>
          </w:p>
          <w:p w14:paraId="41D7D0EE" w14:textId="6E3FB226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…,"4566432335"…),</w:t>
            </w:r>
          </w:p>
          <w:p w14:paraId="0F770877" w14:textId="7DC05662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…,"2102984722"…),</w:t>
            </w:r>
          </w:p>
          <w:p w14:paraId="648C7413" w14:textId="17A9094D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…,"2101321233"…),</w:t>
            </w:r>
          </w:p>
          <w:p w14:paraId="7B4DFB9A" w14:textId="6B9DCF6F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…,"2105756756"…)</w:t>
            </w:r>
          </w:p>
          <w:p w14:paraId="79BA4910" w14:textId="77777777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7114319B" w14:textId="12896A3C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2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BFF8D4" w14:textId="66574C14" w:rsidR="00795076" w:rsidRPr="0076389E" w:rsidRDefault="00700C3E" w:rsidP="00860E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795076" w:rsidRPr="003F3AD0" w14:paraId="3ED14E82" w14:textId="77777777" w:rsidTr="0056044D">
        <w:tblPrEx>
          <w:tblCellMar>
            <w:top w:w="0pt" w:type="dxa"/>
            <w:bottom w:w="0pt" w:type="dxa"/>
          </w:tblCellMar>
        </w:tblPrEx>
        <w:trPr>
          <w:gridAfter w:val="1"/>
          <w:wAfter w:w="58.75pt" w:type="dxa"/>
          <w:trHeight w:val="423"/>
        </w:trPr>
        <w:tc>
          <w:tcPr>
            <w:tcW w:w="101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8279186" w14:textId="77777777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20A83D5" w14:textId="77777777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Employee[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] = {</w:t>
            </w:r>
          </w:p>
          <w:p w14:paraId="48705B9E" w14:textId="786091C6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…,"2102132312"…),</w:t>
            </w:r>
          </w:p>
          <w:p w14:paraId="1977A30E" w14:textId="4DACE85F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…,"2102984722"…),</w:t>
            </w:r>
          </w:p>
          <w:p w14:paraId="1DB6FDB8" w14:textId="1F0276F9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…,"2101321233"…),</w:t>
            </w:r>
          </w:p>
          <w:p w14:paraId="10304713" w14:textId="3BB54D0E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</w:t>
            </w:r>
            <w:proofErr w:type="gramStart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Employee(</w:t>
            </w:r>
            <w:proofErr w:type="gramEnd"/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…,"2105756756"…)</w:t>
            </w:r>
          </w:p>
          <w:p w14:paraId="27236577" w14:textId="77777777" w:rsidR="00700C3E" w:rsidRPr="0076389E" w:rsidRDefault="00700C3E" w:rsidP="00700C3E">
            <w:pPr>
              <w:spacing w:after="0pt" w:line="12pt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2106BAFE" w14:textId="6B24136F" w:rsidR="00795076" w:rsidRPr="0076389E" w:rsidRDefault="00795076" w:rsidP="00860E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2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A406FAD" w14:textId="52CE7686" w:rsidR="00795076" w:rsidRPr="0076389E" w:rsidRDefault="00700C3E" w:rsidP="00860E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389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6DEC3205" w14:textId="77777777" w:rsidR="0056044D" w:rsidRPr="00176F38" w:rsidRDefault="0056044D" w:rsidP="0056044D">
      <w:pPr>
        <w:rPr>
          <w:rFonts w:ascii="Times New Roman" w:hAnsi="Times New Roman"/>
          <w:b/>
          <w:bCs/>
          <w:sz w:val="28"/>
          <w:szCs w:val="28"/>
        </w:rPr>
      </w:pPr>
      <w:r w:rsidRPr="00176F38">
        <w:rPr>
          <w:rFonts w:ascii="Times New Roman" w:hAnsi="Times New Roman"/>
          <w:b/>
          <w:bCs/>
          <w:sz w:val="28"/>
          <w:szCs w:val="28"/>
        </w:rPr>
        <w:lastRenderedPageBreak/>
        <w:t>Γ. Ανάπτυξη Ελέγχων Μονάδων (</w:t>
      </w:r>
      <w:proofErr w:type="spellStart"/>
      <w:r w:rsidRPr="00176F38">
        <w:rPr>
          <w:rFonts w:ascii="Times New Roman" w:hAnsi="Times New Roman"/>
          <w:b/>
          <w:bCs/>
          <w:sz w:val="28"/>
          <w:szCs w:val="28"/>
        </w:rPr>
        <w:t>UnitTests</w:t>
      </w:r>
      <w:proofErr w:type="spellEnd"/>
      <w:r w:rsidRPr="00176F38">
        <w:rPr>
          <w:rFonts w:ascii="Times New Roman" w:hAnsi="Times New Roman"/>
          <w:b/>
          <w:bCs/>
          <w:sz w:val="28"/>
          <w:szCs w:val="28"/>
        </w:rPr>
        <w:t>)</w:t>
      </w:r>
    </w:p>
    <w:p w14:paraId="5B8C2B5C" w14:textId="728B65F1" w:rsidR="00795076" w:rsidRDefault="0056044D">
      <w:r>
        <w:rPr>
          <w:noProof/>
        </w:rPr>
        <w:drawing>
          <wp:inline distT="0" distB="0" distL="0" distR="0" wp14:anchorId="68D2D412" wp14:editId="5FFE861A">
            <wp:extent cx="5274310" cy="3189605"/>
            <wp:effectExtent l="0" t="0" r="2540" b="0"/>
            <wp:docPr id="1646469857" name="Εικόνα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46469857" name="Εικόνα 164646985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7A48" w14:textId="61DA3F1B" w:rsidR="0056044D" w:rsidRPr="0056044D" w:rsidRDefault="0056044D">
      <w:r>
        <w:rPr>
          <w:noProof/>
        </w:rPr>
        <w:drawing>
          <wp:inline distT="0" distB="0" distL="0" distR="0" wp14:anchorId="0CB3E294" wp14:editId="76777633">
            <wp:extent cx="5274310" cy="1170940"/>
            <wp:effectExtent l="0" t="0" r="2540" b="0"/>
            <wp:docPr id="529409645" name="Εικόνα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29409645" name="Εικόνα 52940964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A87D" w14:textId="77777777" w:rsidR="00795076" w:rsidRPr="0056044D" w:rsidRDefault="00795076"/>
    <w:p w14:paraId="58AF7650" w14:textId="77777777" w:rsidR="00E41863" w:rsidRPr="0056044D" w:rsidRDefault="00E41863"/>
    <w:p w14:paraId="5D589FDC" w14:textId="2A710DA5" w:rsidR="00E41863" w:rsidRPr="0076389E" w:rsidRDefault="00E41863">
      <w:pPr>
        <w:rPr>
          <w:rFonts w:ascii="Times New Roman" w:hAnsi="Times New Roman"/>
          <w:b/>
          <w:bCs/>
          <w:sz w:val="28"/>
          <w:szCs w:val="28"/>
        </w:rPr>
      </w:pPr>
      <w:r w:rsidRPr="0076389E">
        <w:rPr>
          <w:rFonts w:ascii="Times New Roman" w:hAnsi="Times New Roman"/>
          <w:b/>
          <w:bCs/>
          <w:sz w:val="28"/>
          <w:szCs w:val="28"/>
        </w:rPr>
        <w:t>Δ</w:t>
      </w:r>
      <w:r w:rsidRPr="0076389E">
        <w:rPr>
          <w:rFonts w:ascii="Times New Roman" w:hAnsi="Times New Roman"/>
          <w:b/>
          <w:bCs/>
          <w:sz w:val="28"/>
          <w:szCs w:val="28"/>
        </w:rPr>
        <w:t>. Αναφορές ελέγχου</w:t>
      </w:r>
    </w:p>
    <w:p w14:paraId="3991B1EB" w14:textId="77777777" w:rsidR="00E41863" w:rsidRDefault="00E41863">
      <w:pPr>
        <w:rPr>
          <w:sz w:val="24"/>
          <w:szCs w:val="24"/>
        </w:rPr>
      </w:pPr>
    </w:p>
    <w:p w14:paraId="3BCD913D" w14:textId="468AE465" w:rsidR="00742FE6" w:rsidRPr="0076389E" w:rsidRDefault="00742FE6">
      <w:pPr>
        <w:rPr>
          <w:rFonts w:ascii="Times New Roman" w:hAnsi="Times New Roman"/>
          <w:sz w:val="24"/>
          <w:szCs w:val="24"/>
        </w:rPr>
      </w:pPr>
      <w:r w:rsidRPr="0076389E">
        <w:rPr>
          <w:rFonts w:ascii="Times New Roman" w:hAnsi="Times New Roman"/>
          <w:sz w:val="24"/>
          <w:szCs w:val="24"/>
        </w:rPr>
        <w:t xml:space="preserve">Παρακάτω βλέπουμε 5  </w:t>
      </w:r>
      <w:r w:rsidRPr="0076389E">
        <w:rPr>
          <w:rFonts w:ascii="Times New Roman" w:hAnsi="Times New Roman"/>
          <w:sz w:val="24"/>
          <w:szCs w:val="24"/>
          <w:lang w:val="en-US"/>
        </w:rPr>
        <w:t>output</w:t>
      </w:r>
      <w:r w:rsidRPr="0076389E">
        <w:rPr>
          <w:rFonts w:ascii="Times New Roman" w:hAnsi="Times New Roman"/>
          <w:sz w:val="24"/>
          <w:szCs w:val="24"/>
        </w:rPr>
        <w:t xml:space="preserve"> σε περίπτωση λάθους. Έχουμε βάλει ενδεικτικά να υπάρχουν 5 λάθη στις μεθόδους </w:t>
      </w:r>
      <w:proofErr w:type="spellStart"/>
      <w:r w:rsidRPr="0076389E">
        <w:rPr>
          <w:rFonts w:ascii="Times New Roman" w:hAnsi="Times New Roman"/>
          <w:sz w:val="24"/>
          <w:szCs w:val="24"/>
          <w:lang w:val="en-US"/>
        </w:rPr>
        <w:t>testMethod</w:t>
      </w:r>
      <w:proofErr w:type="spellEnd"/>
      <w:r w:rsidRPr="0076389E">
        <w:rPr>
          <w:rFonts w:ascii="Times New Roman" w:hAnsi="Times New Roman"/>
          <w:sz w:val="24"/>
          <w:szCs w:val="24"/>
        </w:rPr>
        <w:t xml:space="preserve">1 και </w:t>
      </w:r>
      <w:proofErr w:type="spellStart"/>
      <w:r w:rsidRPr="0076389E">
        <w:rPr>
          <w:rFonts w:ascii="Times New Roman" w:hAnsi="Times New Roman"/>
          <w:sz w:val="24"/>
          <w:szCs w:val="24"/>
          <w:lang w:val="en-US"/>
        </w:rPr>
        <w:t>testMethod</w:t>
      </w:r>
      <w:proofErr w:type="spellEnd"/>
      <w:r w:rsidRPr="0076389E">
        <w:rPr>
          <w:rFonts w:ascii="Times New Roman" w:hAnsi="Times New Roman"/>
          <w:sz w:val="24"/>
          <w:szCs w:val="24"/>
        </w:rPr>
        <w:t xml:space="preserve">2. Αναφέρεται μεταξύ άλλων τα Αναγνωριστικά σφαλμάτων καθώς και ο κωδικός τους, το όνομα της μεθόδου ελέγχου και ο αριθμός του </w:t>
      </w:r>
      <w:r w:rsidRPr="0076389E">
        <w:rPr>
          <w:rFonts w:ascii="Times New Roman" w:hAnsi="Times New Roman"/>
          <w:sz w:val="24"/>
          <w:szCs w:val="24"/>
          <w:lang w:val="en-US"/>
        </w:rPr>
        <w:t>test</w:t>
      </w:r>
      <w:r w:rsidRPr="0076389E">
        <w:rPr>
          <w:rFonts w:ascii="Times New Roman" w:hAnsi="Times New Roman"/>
          <w:sz w:val="24"/>
          <w:szCs w:val="24"/>
        </w:rPr>
        <w:t xml:space="preserve"> </w:t>
      </w:r>
      <w:r w:rsidRPr="0076389E">
        <w:rPr>
          <w:rFonts w:ascii="Times New Roman" w:hAnsi="Times New Roman"/>
          <w:sz w:val="24"/>
          <w:szCs w:val="24"/>
          <w:lang w:val="en-US"/>
        </w:rPr>
        <w:t>case</w:t>
      </w:r>
      <w:r w:rsidRPr="0076389E">
        <w:rPr>
          <w:rFonts w:ascii="Times New Roman" w:hAnsi="Times New Roman"/>
          <w:sz w:val="24"/>
          <w:szCs w:val="24"/>
        </w:rPr>
        <w:t xml:space="preserve">, η παράμετρος που ελέγχθηκε και τέλος η αναφορά σφάλματος που παρουσιάστηκε. </w:t>
      </w:r>
    </w:p>
    <w:p w14:paraId="24B0279B" w14:textId="77777777" w:rsidR="00742FE6" w:rsidRDefault="00742FE6">
      <w:pPr>
        <w:rPr>
          <w:sz w:val="24"/>
          <w:szCs w:val="24"/>
        </w:rPr>
      </w:pPr>
    </w:p>
    <w:p w14:paraId="44CC9729" w14:textId="77A23435" w:rsidR="00742FE6" w:rsidRDefault="00742FE6">
      <w:pPr>
        <w:rPr>
          <w:sz w:val="24"/>
          <w:szCs w:val="24"/>
        </w:rPr>
      </w:pPr>
    </w:p>
    <w:p w14:paraId="6346440F" w14:textId="18BD256D" w:rsidR="00742FE6" w:rsidRDefault="00742F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5189CF" wp14:editId="44971DF2">
            <wp:extent cx="5274310" cy="958215"/>
            <wp:effectExtent l="0" t="0" r="2540" b="0"/>
            <wp:docPr id="1318458221" name="Εικόνα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18458221" name="Εικόνα 131845822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AAA1" w14:textId="77777777" w:rsidR="00742FE6" w:rsidRDefault="00742FE6">
      <w:pPr>
        <w:rPr>
          <w:sz w:val="24"/>
          <w:szCs w:val="24"/>
        </w:rPr>
      </w:pPr>
    </w:p>
    <w:p w14:paraId="242854BE" w14:textId="7006AB64" w:rsidR="00742FE6" w:rsidRDefault="00742F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E9FF0F" wp14:editId="5CBFC937">
            <wp:extent cx="5274310" cy="1432560"/>
            <wp:effectExtent l="0" t="0" r="2540" b="0"/>
            <wp:docPr id="1974655789" name="Εικόνα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74655789" name="Εικόνα 197465578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5F9A" w14:textId="77777777" w:rsidR="00742FE6" w:rsidRDefault="00742FE6">
      <w:pPr>
        <w:rPr>
          <w:sz w:val="24"/>
          <w:szCs w:val="24"/>
        </w:rPr>
      </w:pPr>
    </w:p>
    <w:p w14:paraId="6D2E114D" w14:textId="47112416" w:rsidR="00E41863" w:rsidRPr="00742FE6" w:rsidRDefault="00742F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41863" w:rsidRPr="00742FE6">
      <w:pgSz w:w="595.30pt" w:h="841.90pt"/>
      <w:pgMar w:top="72pt" w:right="90pt" w:bottom="72pt" w:left="9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15D8056" w14:textId="77777777" w:rsidR="00524321" w:rsidRDefault="00524321">
      <w:pPr>
        <w:spacing w:after="0pt" w:line="12pt" w:lineRule="auto"/>
      </w:pPr>
      <w:r>
        <w:separator/>
      </w:r>
    </w:p>
  </w:endnote>
  <w:endnote w:type="continuationSeparator" w:id="0">
    <w:p w14:paraId="1CE8BCC1" w14:textId="77777777" w:rsidR="00524321" w:rsidRDefault="00524321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DCE5927" w14:textId="77777777" w:rsidR="00524321" w:rsidRDefault="00524321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56E0EFC0" w14:textId="77777777" w:rsidR="00524321" w:rsidRDefault="00524321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85540"/>
    <w:rsid w:val="000E1C87"/>
    <w:rsid w:val="00176F38"/>
    <w:rsid w:val="00280D7F"/>
    <w:rsid w:val="003C1EAE"/>
    <w:rsid w:val="003F3AD0"/>
    <w:rsid w:val="004C433D"/>
    <w:rsid w:val="00524321"/>
    <w:rsid w:val="0056044D"/>
    <w:rsid w:val="00700C3E"/>
    <w:rsid w:val="00742FE6"/>
    <w:rsid w:val="0076389E"/>
    <w:rsid w:val="00795076"/>
    <w:rsid w:val="00A2566E"/>
    <w:rsid w:val="00AD56DB"/>
    <w:rsid w:val="00B85540"/>
    <w:rsid w:val="00C10B28"/>
    <w:rsid w:val="00E41863"/>
    <w:rsid w:val="00E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A9EDA"/>
  <w15:docId w15:val="{4129979D-D379-48C4-BCD8-BE43DF9C2EB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l-GR" w:eastAsia="en-US" w:bidi="ar-SA"/>
      </w:rPr>
    </w:rPrDefault>
    <w:pPrDefault>
      <w:pPr>
        <w:autoSpaceDN w:val="0"/>
        <w:spacing w:after="8pt" w:line="12.55pt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image" Target="media/image8.png"/><Relationship Id="rId18" Type="http://purl.oclc.org/ooxml/officeDocument/relationships/image" Target="media/image13.png"/><Relationship Id="rId3" Type="http://purl.oclc.org/ooxml/officeDocument/relationships/webSettings" Target="webSettings.xml"/><Relationship Id="rId21" Type="http://purl.oclc.org/ooxml/officeDocument/relationships/image" Target="media/image16.png"/><Relationship Id="rId7" Type="http://purl.oclc.org/ooxml/officeDocument/relationships/image" Target="media/image2.png"/><Relationship Id="rId12" Type="http://purl.oclc.org/ooxml/officeDocument/relationships/image" Target="media/image7.png"/><Relationship Id="rId17" Type="http://purl.oclc.org/ooxml/officeDocument/relationships/image" Target="media/image12.png"/><Relationship Id="rId2" Type="http://purl.oclc.org/ooxml/officeDocument/relationships/settings" Target="settings.xml"/><Relationship Id="rId16" Type="http://purl.oclc.org/ooxml/officeDocument/relationships/image" Target="media/image11.png"/><Relationship Id="rId20" Type="http://purl.oclc.org/ooxml/officeDocument/relationships/image" Target="media/image15.png"/><Relationship Id="rId1" Type="http://purl.oclc.org/ooxml/officeDocument/relationships/styles" Target="styles.xml"/><Relationship Id="rId6" Type="http://purl.oclc.org/ooxml/officeDocument/relationships/image" Target="media/image1.png"/><Relationship Id="rId11" Type="http://purl.oclc.org/ooxml/officeDocument/relationships/image" Target="media/image6.png"/><Relationship Id="rId5" Type="http://purl.oclc.org/ooxml/officeDocument/relationships/endnotes" Target="endnotes.xml"/><Relationship Id="rId15" Type="http://purl.oclc.org/ooxml/officeDocument/relationships/image" Target="media/image10.png"/><Relationship Id="rId23" Type="http://purl.oclc.org/ooxml/officeDocument/relationships/theme" Target="theme/theme1.xml"/><Relationship Id="rId10" Type="http://purl.oclc.org/ooxml/officeDocument/relationships/image" Target="media/image5.png"/><Relationship Id="rId19" Type="http://purl.oclc.org/ooxml/officeDocument/relationships/image" Target="media/image14.png"/><Relationship Id="rId4" Type="http://purl.oclc.org/ooxml/officeDocument/relationships/footnotes" Target="footnotes.xml"/><Relationship Id="rId9" Type="http://purl.oclc.org/ooxml/officeDocument/relationships/image" Target="media/image4.png"/><Relationship Id="rId14" Type="http://purl.oclc.org/ooxml/officeDocument/relationships/image" Target="media/image9.png"/><Relationship Id="rId22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74</TotalTime>
  <Pages>12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Χρήστος Μαλτέζος</dc:creator>
  <dc:description/>
  <cp:lastModifiedBy>Χρήστος Μαλτέζος</cp:lastModifiedBy>
  <cp:revision>10</cp:revision>
  <dcterms:created xsi:type="dcterms:W3CDTF">2024-02-26T16:57:00Z</dcterms:created>
  <dcterms:modified xsi:type="dcterms:W3CDTF">2024-02-26T18:10:00Z</dcterms:modified>
</cp:coreProperties>
</file>